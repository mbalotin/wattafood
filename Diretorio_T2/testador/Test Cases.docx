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13" w:rsidRPr="005138C0" w:rsidRDefault="00B20A13" w:rsidP="00B20A13">
      <w:pPr>
        <w:pStyle w:val="bp"/>
        <w:spacing w:before="0" w:after="0"/>
        <w:jc w:val="center"/>
        <w:rPr>
          <w:rFonts w:ascii="Arial" w:hAnsi="Arial"/>
          <w:b/>
          <w:color w:val="0000FF"/>
          <w:sz w:val="24"/>
          <w:szCs w:val="24"/>
          <w:u w:val="single"/>
          <w:lang w:val="en-US"/>
        </w:rPr>
      </w:pPr>
      <w:r w:rsidRPr="005138C0">
        <w:rPr>
          <w:rFonts w:ascii="Arial" w:hAnsi="Arial"/>
          <w:b/>
          <w:sz w:val="24"/>
          <w:szCs w:val="24"/>
          <w:u w:val="single"/>
          <w:lang w:val="en-US"/>
        </w:rPr>
        <w:t>Test Cases</w:t>
      </w:r>
    </w:p>
    <w:p w:rsidR="00B20A13" w:rsidRPr="005138C0" w:rsidRDefault="00B20A1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B468D4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TC</w:t>
      </w:r>
      <w:r w:rsidR="00437E5A" w:rsidRPr="00EE3B7F">
        <w:rPr>
          <w:rFonts w:ascii="Arial" w:hAnsi="Arial"/>
          <w:b/>
          <w:sz w:val="24"/>
          <w:szCs w:val="24"/>
          <w:lang w:val="en-US"/>
        </w:rPr>
        <w:t>01</w:t>
      </w:r>
      <w:r w:rsidR="00B468D4" w:rsidRPr="00EE3B7F">
        <w:rPr>
          <w:rFonts w:ascii="Arial" w:hAnsi="Arial"/>
          <w:b/>
          <w:sz w:val="24"/>
          <w:szCs w:val="24"/>
          <w:lang w:val="en-US"/>
        </w:rPr>
        <w:t xml:space="preserve"> </w:t>
      </w:r>
      <w:r w:rsidR="003C4BA0" w:rsidRPr="00EE3B7F">
        <w:rPr>
          <w:rFonts w:ascii="Arial" w:hAnsi="Arial"/>
          <w:b/>
          <w:sz w:val="24"/>
          <w:szCs w:val="24"/>
          <w:lang w:val="en-US"/>
        </w:rPr>
        <w:t>–</w:t>
      </w:r>
      <w:r w:rsidR="00B468D4" w:rsidRPr="00EE3B7F">
        <w:rPr>
          <w:rFonts w:ascii="Arial" w:hAnsi="Arial"/>
          <w:b/>
          <w:sz w:val="24"/>
          <w:szCs w:val="24"/>
          <w:lang w:val="en-US"/>
        </w:rPr>
        <w:t xml:space="preserve"> </w:t>
      </w:r>
      <w:proofErr w:type="spellStart"/>
      <w:r w:rsidR="003C4BA0" w:rsidRPr="00EE3B7F">
        <w:rPr>
          <w:rFonts w:ascii="Arial" w:hAnsi="Arial"/>
          <w:b/>
          <w:sz w:val="24"/>
          <w:szCs w:val="24"/>
          <w:lang w:val="en-US"/>
        </w:rPr>
        <w:t>T</w:t>
      </w:r>
      <w:r w:rsidR="00437E5A" w:rsidRPr="00EE3B7F">
        <w:rPr>
          <w:rFonts w:ascii="Arial" w:hAnsi="Arial"/>
          <w:b/>
          <w:sz w:val="24"/>
          <w:szCs w:val="24"/>
          <w:lang w:val="en-US"/>
        </w:rPr>
        <w:t>estar</w:t>
      </w:r>
      <w:proofErr w:type="spellEnd"/>
      <w:r w:rsidR="00437E5A" w:rsidRPr="00EE3B7F">
        <w:rPr>
          <w:rFonts w:ascii="Arial" w:hAnsi="Arial"/>
          <w:b/>
          <w:sz w:val="24"/>
          <w:szCs w:val="24"/>
          <w:lang w:val="en-US"/>
        </w:rPr>
        <w:t xml:space="preserve"> login</w:t>
      </w:r>
      <w:r w:rsidR="009605E7" w:rsidRPr="00EE3B7F">
        <w:rPr>
          <w:rFonts w:ascii="Arial" w:hAnsi="Arial"/>
          <w:b/>
          <w:sz w:val="24"/>
          <w:szCs w:val="24"/>
          <w:lang w:val="en-US"/>
        </w:rPr>
        <w:t xml:space="preserve"> </w:t>
      </w:r>
      <w:r w:rsidR="00EF109F" w:rsidRPr="00EE3B7F">
        <w:rPr>
          <w:rFonts w:ascii="Arial" w:hAnsi="Arial"/>
          <w:b/>
          <w:sz w:val="24"/>
          <w:szCs w:val="24"/>
          <w:lang w:val="en-US"/>
        </w:rPr>
        <w:t xml:space="preserve">do </w:t>
      </w:r>
      <w:proofErr w:type="spellStart"/>
      <w:r w:rsidR="009605E7" w:rsidRPr="00EE3B7F">
        <w:rPr>
          <w:rFonts w:ascii="Arial" w:hAnsi="Arial"/>
          <w:b/>
          <w:sz w:val="24"/>
          <w:szCs w:val="24"/>
          <w:lang w:val="en-US"/>
        </w:rPr>
        <w:t>profissional</w:t>
      </w:r>
      <w:proofErr w:type="spellEnd"/>
      <w:r w:rsidR="00B468D4" w:rsidRPr="00EE3B7F">
        <w:rPr>
          <w:rFonts w:ascii="Arial" w:hAnsi="Arial"/>
          <w:b/>
          <w:sz w:val="24"/>
          <w:szCs w:val="24"/>
          <w:lang w:val="en-US"/>
        </w:rPr>
        <w:t>:</w:t>
      </w:r>
    </w:p>
    <w:p w:rsidR="00B468D4" w:rsidRPr="00EE3B7F" w:rsidRDefault="00B468D4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437E5A" w:rsidRPr="00EE3B7F">
        <w:rPr>
          <w:rFonts w:ascii="Arial" w:hAnsi="Arial"/>
          <w:sz w:val="20"/>
        </w:rPr>
        <w:t xml:space="preserve">Fazer </w:t>
      </w:r>
      <w:proofErr w:type="spellStart"/>
      <w:r w:rsidR="00437E5A" w:rsidRPr="00EE3B7F">
        <w:rPr>
          <w:rFonts w:ascii="Arial" w:hAnsi="Arial"/>
          <w:sz w:val="20"/>
        </w:rPr>
        <w:t>login</w:t>
      </w:r>
      <w:proofErr w:type="spellEnd"/>
      <w:r w:rsidR="00437E5A" w:rsidRPr="00EE3B7F">
        <w:rPr>
          <w:rFonts w:ascii="Arial" w:hAnsi="Arial"/>
          <w:sz w:val="20"/>
        </w:rPr>
        <w:t xml:space="preserve"> com sucesso no aplicativo, com perfil Profissional</w:t>
      </w:r>
    </w:p>
    <w:p w:rsidR="005138C0" w:rsidRPr="00EE3B7F" w:rsidRDefault="00B468D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437E5A" w:rsidRPr="00EE3B7F">
        <w:rPr>
          <w:rFonts w:ascii="Arial" w:hAnsi="Arial"/>
          <w:sz w:val="20"/>
        </w:rPr>
        <w:t xml:space="preserve"> </w:t>
      </w:r>
      <w:r w:rsidR="005138C0" w:rsidRPr="00EE3B7F">
        <w:rPr>
          <w:rFonts w:ascii="Arial" w:hAnsi="Arial"/>
          <w:sz w:val="20"/>
        </w:rPr>
        <w:t>O aparelho deve estar conectado à rede</w:t>
      </w:r>
    </w:p>
    <w:p w:rsidR="00437E5A" w:rsidRPr="00EE3B7F" w:rsidRDefault="00437E5A" w:rsidP="005138C0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aplicativo deve estar aberto na tela de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</w:t>
      </w:r>
    </w:p>
    <w:p w:rsidR="00437E5A" w:rsidRPr="00EE3B7F" w:rsidRDefault="00437E5A" w:rsidP="00F41A33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</w:t>
      </w:r>
      <w:r w:rsidR="005138C0" w:rsidRPr="00EE3B7F">
        <w:rPr>
          <w:rFonts w:ascii="Arial" w:hAnsi="Arial"/>
          <w:sz w:val="20"/>
        </w:rPr>
        <w:t>e-mail e senha</w:t>
      </w:r>
      <w:r w:rsidRPr="00EE3B7F">
        <w:rPr>
          <w:rFonts w:ascii="Arial" w:hAnsi="Arial"/>
          <w:sz w:val="20"/>
        </w:rPr>
        <w:t xml:space="preserve"> </w:t>
      </w:r>
      <w:r w:rsidR="005138C0" w:rsidRPr="00EE3B7F">
        <w:rPr>
          <w:rFonts w:ascii="Arial" w:hAnsi="Arial"/>
          <w:sz w:val="20"/>
        </w:rPr>
        <w:t xml:space="preserve">informados </w:t>
      </w:r>
      <w:r w:rsidRPr="00EE3B7F">
        <w:rPr>
          <w:rFonts w:ascii="Arial" w:hAnsi="Arial"/>
          <w:sz w:val="20"/>
        </w:rPr>
        <w:t>deve</w:t>
      </w:r>
      <w:r w:rsidR="005138C0" w:rsidRPr="00EE3B7F">
        <w:rPr>
          <w:rFonts w:ascii="Arial" w:hAnsi="Arial"/>
          <w:sz w:val="20"/>
        </w:rPr>
        <w:t>m</w:t>
      </w:r>
      <w:r w:rsidRPr="00EE3B7F">
        <w:rPr>
          <w:rFonts w:ascii="Arial" w:hAnsi="Arial"/>
          <w:sz w:val="20"/>
        </w:rPr>
        <w:t xml:space="preserve"> estar cadastrado</w:t>
      </w:r>
      <w:r w:rsidR="005138C0" w:rsidRPr="00EE3B7F">
        <w:rPr>
          <w:rFonts w:ascii="Arial" w:hAnsi="Arial"/>
          <w:sz w:val="20"/>
        </w:rPr>
        <w:t>s</w:t>
      </w:r>
      <w:r w:rsidRPr="00EE3B7F">
        <w:rPr>
          <w:rFonts w:ascii="Arial" w:hAnsi="Arial"/>
          <w:sz w:val="20"/>
        </w:rPr>
        <w:t xml:space="preserve"> no aplicativo</w:t>
      </w:r>
      <w:r w:rsidR="005138C0" w:rsidRPr="00EE3B7F">
        <w:rPr>
          <w:rFonts w:ascii="Arial" w:hAnsi="Arial"/>
          <w:sz w:val="20"/>
        </w:rPr>
        <w:t>, vinculados ao perfil profissional</w:t>
      </w:r>
    </w:p>
    <w:p w:rsidR="00B468D4" w:rsidRPr="00EE3B7F" w:rsidRDefault="00B468D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437E5A" w:rsidRPr="00EE3B7F">
        <w:rPr>
          <w:rFonts w:ascii="Arial" w:hAnsi="Arial"/>
          <w:sz w:val="20"/>
        </w:rPr>
        <w:t>O aplicativo deve direcionar para a tela Home</w:t>
      </w:r>
      <w:r w:rsidR="00B20A13" w:rsidRPr="00EE3B7F">
        <w:rPr>
          <w:rFonts w:ascii="Arial" w:hAnsi="Arial"/>
          <w:sz w:val="20"/>
        </w:rPr>
        <w:t xml:space="preserve"> do perfil profissional</w:t>
      </w:r>
    </w:p>
    <w:p w:rsidR="005757A1" w:rsidRPr="00EE3B7F" w:rsidRDefault="00B468D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="005235B7" w:rsidRPr="00EE3B7F">
        <w:rPr>
          <w:rFonts w:ascii="Arial" w:hAnsi="Arial"/>
          <w:sz w:val="20"/>
        </w:rPr>
        <w:t xml:space="preserve">: </w:t>
      </w:r>
      <w:r w:rsidR="005757A1" w:rsidRPr="00EE3B7F">
        <w:rPr>
          <w:rFonts w:ascii="Arial" w:hAnsi="Arial"/>
          <w:sz w:val="20"/>
        </w:rPr>
        <w:t xml:space="preserve">  </w:t>
      </w:r>
      <w:r w:rsidR="005235B7" w:rsidRPr="00EE3B7F">
        <w:rPr>
          <w:rFonts w:ascii="Arial" w:hAnsi="Arial"/>
          <w:sz w:val="20"/>
        </w:rPr>
        <w:t>E-mail</w:t>
      </w:r>
      <w:r w:rsidR="005757A1" w:rsidRPr="00EE3B7F">
        <w:rPr>
          <w:rFonts w:ascii="Arial" w:hAnsi="Arial"/>
          <w:sz w:val="20"/>
        </w:rPr>
        <w:t xml:space="preserve">: </w:t>
      </w:r>
      <w:hyperlink r:id="rId7" w:history="1">
        <w:r w:rsidR="005757A1" w:rsidRPr="00EE3B7F">
          <w:rPr>
            <w:rStyle w:val="Hyperlink"/>
            <w:rFonts w:ascii="Arial" w:hAnsi="Arial"/>
            <w:color w:val="auto"/>
            <w:sz w:val="20"/>
          </w:rPr>
          <w:t>profissional1@teste.com</w:t>
        </w:r>
      </w:hyperlink>
      <w:r w:rsidR="005235B7" w:rsidRPr="00EE3B7F">
        <w:rPr>
          <w:rFonts w:ascii="Arial" w:hAnsi="Arial"/>
          <w:sz w:val="20"/>
        </w:rPr>
        <w:t xml:space="preserve"> </w:t>
      </w:r>
    </w:p>
    <w:p w:rsidR="009605E7" w:rsidRPr="00EE3B7F" w:rsidRDefault="005757A1" w:rsidP="005757A1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</w:t>
      </w:r>
      <w:r w:rsidR="005235B7" w:rsidRPr="00EE3B7F">
        <w:rPr>
          <w:rFonts w:ascii="Arial" w:hAnsi="Arial"/>
          <w:sz w:val="20"/>
        </w:rPr>
        <w:t>enha</w:t>
      </w:r>
      <w:r w:rsidRPr="00EE3B7F">
        <w:rPr>
          <w:rFonts w:ascii="Arial" w:hAnsi="Arial"/>
          <w:sz w:val="20"/>
        </w:rPr>
        <w:t>: profissional123</w:t>
      </w:r>
    </w:p>
    <w:p w:rsidR="005138C0" w:rsidRPr="00EE3B7F" w:rsidRDefault="005138C0" w:rsidP="005138C0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5138C0" w:rsidRPr="00EE3B7F" w:rsidRDefault="00EE3B7F" w:rsidP="005138C0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5138C0" w:rsidRPr="00EE3B7F">
        <w:rPr>
          <w:rFonts w:ascii="Arial" w:hAnsi="Arial"/>
          <w:b/>
          <w:sz w:val="24"/>
          <w:szCs w:val="24"/>
        </w:rPr>
        <w:t xml:space="preserve">02 – Testar </w:t>
      </w:r>
      <w:proofErr w:type="spellStart"/>
      <w:r w:rsidR="005138C0" w:rsidRPr="00EE3B7F">
        <w:rPr>
          <w:rFonts w:ascii="Arial" w:hAnsi="Arial"/>
          <w:b/>
          <w:sz w:val="24"/>
          <w:szCs w:val="24"/>
        </w:rPr>
        <w:t>login</w:t>
      </w:r>
      <w:proofErr w:type="spellEnd"/>
      <w:r w:rsidR="005138C0" w:rsidRPr="00EE3B7F">
        <w:rPr>
          <w:rFonts w:ascii="Arial" w:hAnsi="Arial"/>
          <w:b/>
          <w:sz w:val="24"/>
          <w:szCs w:val="24"/>
        </w:rPr>
        <w:t xml:space="preserve"> incorreto</w:t>
      </w:r>
      <w:r w:rsidR="00EF109F" w:rsidRPr="00EE3B7F">
        <w:rPr>
          <w:rFonts w:ascii="Arial" w:hAnsi="Arial"/>
          <w:b/>
          <w:sz w:val="24"/>
          <w:szCs w:val="24"/>
        </w:rPr>
        <w:t xml:space="preserve"> do</w:t>
      </w:r>
      <w:r w:rsidR="005138C0" w:rsidRPr="00EE3B7F">
        <w:rPr>
          <w:rFonts w:ascii="Arial" w:hAnsi="Arial"/>
          <w:b/>
          <w:sz w:val="24"/>
          <w:szCs w:val="24"/>
        </w:rPr>
        <w:t xml:space="preserve"> profissional:</w:t>
      </w:r>
    </w:p>
    <w:p w:rsidR="005138C0" w:rsidRPr="00EE3B7F" w:rsidRDefault="005138C0" w:rsidP="005138C0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Fazer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sem sucesso no aplicativo</w:t>
      </w:r>
    </w:p>
    <w:p w:rsidR="005138C0" w:rsidRPr="00EE3B7F" w:rsidRDefault="005138C0" w:rsidP="005138C0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 O aparelho deve estar conectado à rede</w:t>
      </w:r>
    </w:p>
    <w:p w:rsidR="005138C0" w:rsidRPr="00EE3B7F" w:rsidRDefault="005138C0" w:rsidP="005138C0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aplicativo deve estar aberto na tela de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</w:t>
      </w:r>
    </w:p>
    <w:p w:rsidR="005138C0" w:rsidRPr="00EE3B7F" w:rsidRDefault="005138C0" w:rsidP="005138C0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e-mail e senha informados não devem estar cadastrados no aplicativo</w:t>
      </w:r>
    </w:p>
    <w:p w:rsidR="005138C0" w:rsidRPr="00EE3B7F" w:rsidRDefault="005138C0" w:rsidP="005138C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O aplicativo deve mostrar uma mensagem de dados incorretos</w:t>
      </w:r>
    </w:p>
    <w:p w:rsidR="005138C0" w:rsidRPr="00EE3B7F" w:rsidRDefault="005138C0" w:rsidP="005138C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Pr="00EE3B7F">
        <w:rPr>
          <w:rFonts w:ascii="Arial" w:hAnsi="Arial"/>
          <w:sz w:val="20"/>
        </w:rPr>
        <w:t xml:space="preserve">:   E-mail: </w:t>
      </w:r>
      <w:hyperlink r:id="rId8" w:history="1">
        <w:r w:rsidRPr="00EE3B7F">
          <w:rPr>
            <w:rStyle w:val="Hyperlink"/>
            <w:rFonts w:ascii="Arial" w:hAnsi="Arial"/>
            <w:color w:val="auto"/>
            <w:sz w:val="20"/>
          </w:rPr>
          <w:t>profissional@teste.com</w:t>
        </w:r>
      </w:hyperlink>
      <w:r w:rsidRPr="00EE3B7F">
        <w:rPr>
          <w:rFonts w:ascii="Arial" w:hAnsi="Arial"/>
          <w:sz w:val="20"/>
        </w:rPr>
        <w:t xml:space="preserve"> </w:t>
      </w:r>
    </w:p>
    <w:p w:rsidR="005138C0" w:rsidRPr="00EE3B7F" w:rsidRDefault="005138C0" w:rsidP="005138C0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Senha: 123</w:t>
      </w:r>
    </w:p>
    <w:p w:rsidR="00D16A7A" w:rsidRPr="00EE3B7F" w:rsidRDefault="00D16A7A" w:rsidP="00D16A7A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</w:p>
    <w:p w:rsidR="00D16A7A" w:rsidRPr="00EE3B7F" w:rsidRDefault="00EE3B7F" w:rsidP="00D16A7A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D16A7A" w:rsidRPr="00EE3B7F">
        <w:rPr>
          <w:rFonts w:ascii="Arial" w:hAnsi="Arial"/>
          <w:b/>
          <w:sz w:val="24"/>
          <w:szCs w:val="24"/>
        </w:rPr>
        <w:t>03 – Testar de cadastrar paciente</w:t>
      </w:r>
      <w:r w:rsidR="00804352" w:rsidRPr="00EE3B7F">
        <w:rPr>
          <w:rFonts w:ascii="Arial" w:hAnsi="Arial"/>
          <w:b/>
          <w:sz w:val="24"/>
          <w:szCs w:val="24"/>
        </w:rPr>
        <w:t xml:space="preserve"> com sucesso</w:t>
      </w:r>
      <w:r w:rsidR="00D16A7A" w:rsidRPr="00EE3B7F">
        <w:rPr>
          <w:rFonts w:ascii="Arial" w:hAnsi="Arial"/>
          <w:b/>
          <w:sz w:val="24"/>
          <w:szCs w:val="24"/>
        </w:rPr>
        <w:t>:</w:t>
      </w:r>
    </w:p>
    <w:p w:rsidR="00D16A7A" w:rsidRPr="00EE3B7F" w:rsidRDefault="00D16A7A" w:rsidP="00D16A7A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O profissional cadastra o paciente, para utilização do aplicativo</w:t>
      </w:r>
    </w:p>
    <w:p w:rsidR="00D16A7A" w:rsidRPr="00EE3B7F" w:rsidRDefault="00D16A7A" w:rsidP="00D16A7A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 O aparelho deve estar conectado à rede</w:t>
      </w:r>
    </w:p>
    <w:p w:rsidR="00D16A7A" w:rsidRPr="00EE3B7F" w:rsidRDefault="00D16A7A" w:rsidP="00D16A7A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profissional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D16A7A" w:rsidRPr="00EE3B7F" w:rsidRDefault="00D16A7A" w:rsidP="00D16A7A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lastRenderedPageBreak/>
        <w:t xml:space="preserve">O profissional acessa a tela de </w:t>
      </w:r>
      <w:r w:rsidR="00804352" w:rsidRPr="00EE3B7F">
        <w:rPr>
          <w:rFonts w:ascii="Arial" w:hAnsi="Arial"/>
          <w:sz w:val="20"/>
        </w:rPr>
        <w:t>adicionar</w:t>
      </w:r>
      <w:r w:rsidRPr="00EE3B7F">
        <w:rPr>
          <w:rFonts w:ascii="Arial" w:hAnsi="Arial"/>
          <w:sz w:val="20"/>
        </w:rPr>
        <w:t xml:space="preserve"> novo paciente</w:t>
      </w:r>
    </w:p>
    <w:p w:rsidR="00D16A7A" w:rsidRPr="00EE3B7F" w:rsidRDefault="00804352" w:rsidP="00804352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profissional preenche os campos de nome do paciente, o e-mail, sua senha inicial, o peso, a altura e as informações iniciais da sua dieta.</w:t>
      </w:r>
    </w:p>
    <w:p w:rsidR="00D16A7A" w:rsidRPr="00EE3B7F" w:rsidRDefault="00D16A7A" w:rsidP="00D16A7A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804352" w:rsidRPr="00EE3B7F">
        <w:rPr>
          <w:rFonts w:ascii="Arial" w:hAnsi="Arial"/>
          <w:sz w:val="20"/>
        </w:rPr>
        <w:t>O aplicativo mostra a mensagem de paciente cadastrado com sucesso, e retorna para a tela de inserir novo paciente</w:t>
      </w:r>
    </w:p>
    <w:p w:rsidR="00804352" w:rsidRPr="00EE3B7F" w:rsidRDefault="00D16A7A" w:rsidP="00D16A7A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Pr="00EE3B7F">
        <w:rPr>
          <w:rFonts w:ascii="Arial" w:hAnsi="Arial"/>
          <w:sz w:val="20"/>
        </w:rPr>
        <w:t xml:space="preserve">:   </w:t>
      </w:r>
      <w:r w:rsidR="00804352" w:rsidRPr="00EE3B7F">
        <w:rPr>
          <w:rFonts w:ascii="Arial" w:hAnsi="Arial"/>
          <w:sz w:val="20"/>
        </w:rPr>
        <w:t>Nome: Paciente</w:t>
      </w:r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E-mail: </w:t>
      </w:r>
      <w:hyperlink r:id="rId9" w:history="1">
        <w:r w:rsidRPr="00EE3B7F">
          <w:rPr>
            <w:rStyle w:val="Hyperlink"/>
            <w:rFonts w:ascii="Arial" w:hAnsi="Arial"/>
            <w:sz w:val="20"/>
          </w:rPr>
          <w:t>paciente1@teste.com</w:t>
        </w:r>
      </w:hyperlink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Senha: paciente123</w:t>
      </w:r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Peso: 70 kg</w:t>
      </w:r>
    </w:p>
    <w:p w:rsidR="000C6B04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Altura: 1,78</w:t>
      </w:r>
    </w:p>
    <w:p w:rsidR="00804352" w:rsidRPr="00EE3B7F" w:rsidRDefault="00804352" w:rsidP="00804352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804352" w:rsidRPr="00EE3B7F" w:rsidRDefault="00EE3B7F" w:rsidP="00804352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804352" w:rsidRPr="00EE3B7F">
        <w:rPr>
          <w:rFonts w:ascii="Arial" w:hAnsi="Arial"/>
          <w:b/>
          <w:sz w:val="24"/>
          <w:szCs w:val="24"/>
        </w:rPr>
        <w:t>04 – Testar de cadastrar paciente sem sucesso:</w:t>
      </w:r>
    </w:p>
    <w:p w:rsidR="00804352" w:rsidRPr="00EE3B7F" w:rsidRDefault="00804352" w:rsidP="00804352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O profissional cadastra o paciente, para utilização do aplicativo</w:t>
      </w:r>
    </w:p>
    <w:p w:rsidR="00804352" w:rsidRPr="00EE3B7F" w:rsidRDefault="00804352" w:rsidP="00804352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 O aparelho deve estar conectado à rede</w:t>
      </w:r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profissional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profissional acessa a tela de adicionar novo paciente</w:t>
      </w:r>
    </w:p>
    <w:p w:rsidR="00804352" w:rsidRPr="00EE3B7F" w:rsidRDefault="00804352" w:rsidP="00804352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profissional preenche os campos de nome do paciente, o e-mail, sua senha inicial, o peso, a altura e as informações iniciais da sua dieta.</w:t>
      </w:r>
    </w:p>
    <w:p w:rsidR="00804352" w:rsidRPr="00EE3B7F" w:rsidRDefault="00804352" w:rsidP="0080435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O aplicativo mostra a mensagem de paciente já cadastrado, e retorna para a tela de cadastrar paciente</w:t>
      </w:r>
    </w:p>
    <w:p w:rsidR="00D16A7A" w:rsidRPr="00EE3B7F" w:rsidRDefault="00D16A7A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9605E7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9605E7" w:rsidRPr="00EE3B7F">
        <w:rPr>
          <w:rFonts w:ascii="Arial" w:hAnsi="Arial"/>
          <w:b/>
          <w:sz w:val="24"/>
          <w:szCs w:val="24"/>
        </w:rPr>
        <w:t>0</w:t>
      </w:r>
      <w:r w:rsidR="00EF109F" w:rsidRPr="00EE3B7F">
        <w:rPr>
          <w:rFonts w:ascii="Arial" w:hAnsi="Arial"/>
          <w:b/>
          <w:sz w:val="24"/>
          <w:szCs w:val="24"/>
        </w:rPr>
        <w:t>5</w:t>
      </w:r>
      <w:r w:rsidR="009605E7" w:rsidRPr="00EE3B7F">
        <w:rPr>
          <w:rFonts w:ascii="Arial" w:hAnsi="Arial"/>
          <w:b/>
          <w:sz w:val="24"/>
          <w:szCs w:val="24"/>
        </w:rPr>
        <w:t xml:space="preserve"> </w:t>
      </w:r>
      <w:r w:rsidR="003C4BA0" w:rsidRPr="00EE3B7F">
        <w:rPr>
          <w:rFonts w:ascii="Arial" w:hAnsi="Arial"/>
          <w:b/>
          <w:sz w:val="24"/>
          <w:szCs w:val="24"/>
        </w:rPr>
        <w:t>–</w:t>
      </w:r>
      <w:r w:rsidR="009605E7" w:rsidRPr="00EE3B7F">
        <w:rPr>
          <w:rFonts w:ascii="Arial" w:hAnsi="Arial"/>
          <w:b/>
          <w:sz w:val="24"/>
          <w:szCs w:val="24"/>
        </w:rPr>
        <w:t xml:space="preserve"> Testar </w:t>
      </w:r>
      <w:proofErr w:type="spellStart"/>
      <w:r w:rsidR="009605E7" w:rsidRPr="00EE3B7F">
        <w:rPr>
          <w:rFonts w:ascii="Arial" w:hAnsi="Arial"/>
          <w:b/>
          <w:sz w:val="24"/>
          <w:szCs w:val="24"/>
        </w:rPr>
        <w:t>login</w:t>
      </w:r>
      <w:proofErr w:type="spellEnd"/>
      <w:r w:rsidR="009605E7" w:rsidRPr="00EE3B7F">
        <w:rPr>
          <w:rFonts w:ascii="Arial" w:hAnsi="Arial"/>
          <w:b/>
          <w:sz w:val="24"/>
          <w:szCs w:val="24"/>
        </w:rPr>
        <w:t xml:space="preserve"> </w:t>
      </w:r>
      <w:r w:rsidR="00EF109F" w:rsidRPr="00EE3B7F">
        <w:rPr>
          <w:rFonts w:ascii="Arial" w:hAnsi="Arial"/>
          <w:b/>
          <w:sz w:val="24"/>
          <w:szCs w:val="24"/>
        </w:rPr>
        <w:t xml:space="preserve">do </w:t>
      </w:r>
      <w:r w:rsidR="009605E7" w:rsidRPr="00EE3B7F">
        <w:rPr>
          <w:rFonts w:ascii="Arial" w:hAnsi="Arial"/>
          <w:b/>
          <w:sz w:val="24"/>
          <w:szCs w:val="24"/>
        </w:rPr>
        <w:t>paciente</w:t>
      </w:r>
      <w:r w:rsidR="00EF109F" w:rsidRPr="00EE3B7F">
        <w:rPr>
          <w:rFonts w:ascii="Arial" w:hAnsi="Arial"/>
          <w:b/>
          <w:sz w:val="24"/>
          <w:szCs w:val="24"/>
        </w:rPr>
        <w:t xml:space="preserve"> com sucesso</w:t>
      </w:r>
      <w:r w:rsidR="009605E7" w:rsidRPr="00EE3B7F">
        <w:rPr>
          <w:rFonts w:ascii="Arial" w:hAnsi="Arial"/>
          <w:b/>
          <w:sz w:val="24"/>
          <w:szCs w:val="24"/>
        </w:rPr>
        <w:t>:</w:t>
      </w:r>
    </w:p>
    <w:p w:rsidR="009605E7" w:rsidRPr="00EE3B7F" w:rsidRDefault="009605E7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Fazer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com sucesso no apl</w:t>
      </w:r>
      <w:r w:rsidR="00B20A13" w:rsidRPr="00EE3B7F">
        <w:rPr>
          <w:rFonts w:ascii="Arial" w:hAnsi="Arial"/>
          <w:sz w:val="20"/>
        </w:rPr>
        <w:t>icativo, com perfil Paciente</w:t>
      </w:r>
    </w:p>
    <w:p w:rsidR="00EF109F" w:rsidRPr="00EE3B7F" w:rsidRDefault="009605E7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</w:t>
      </w:r>
      <w:r w:rsidR="00EF109F" w:rsidRPr="00EE3B7F">
        <w:rPr>
          <w:rFonts w:ascii="Arial" w:hAnsi="Arial"/>
          <w:sz w:val="20"/>
        </w:rPr>
        <w:t>O aparelho deve estar conectado à rede</w:t>
      </w:r>
    </w:p>
    <w:p w:rsidR="003C4BA0" w:rsidRPr="00EE3B7F" w:rsidRDefault="009605E7" w:rsidP="00EF109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aplicativo deve estar aberto na tela de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</w:t>
      </w:r>
    </w:p>
    <w:p w:rsidR="00EF109F" w:rsidRPr="00EE3B7F" w:rsidRDefault="00EF109F" w:rsidP="00F41A33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e-mail e senha informados pelo paciente devem estar cadastrados no aplicativo, vinculados ao perfil paciente </w:t>
      </w:r>
    </w:p>
    <w:p w:rsidR="009605E7" w:rsidRPr="00EE3B7F" w:rsidRDefault="009605E7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O aplicativo deve direcionar para a tela Home</w:t>
      </w:r>
      <w:r w:rsidR="00B20A13" w:rsidRPr="00EE3B7F">
        <w:rPr>
          <w:rFonts w:ascii="Arial" w:hAnsi="Arial"/>
          <w:sz w:val="20"/>
        </w:rPr>
        <w:t xml:space="preserve"> do perfil paciente</w:t>
      </w:r>
    </w:p>
    <w:p w:rsidR="005757A1" w:rsidRPr="00EE3B7F" w:rsidRDefault="009605E7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lastRenderedPageBreak/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="005235B7" w:rsidRPr="00EE3B7F">
        <w:rPr>
          <w:rFonts w:ascii="Arial" w:hAnsi="Arial"/>
          <w:sz w:val="20"/>
        </w:rPr>
        <w:t xml:space="preserve">: </w:t>
      </w:r>
      <w:r w:rsidR="005757A1" w:rsidRPr="00EE3B7F">
        <w:rPr>
          <w:rFonts w:ascii="Arial" w:hAnsi="Arial"/>
          <w:sz w:val="20"/>
        </w:rPr>
        <w:t xml:space="preserve">  </w:t>
      </w:r>
      <w:r w:rsidR="005235B7" w:rsidRPr="00EE3B7F">
        <w:rPr>
          <w:rFonts w:ascii="Arial" w:hAnsi="Arial"/>
          <w:sz w:val="20"/>
        </w:rPr>
        <w:t>E-mail</w:t>
      </w:r>
      <w:r w:rsidR="005757A1" w:rsidRPr="00EE3B7F">
        <w:rPr>
          <w:rFonts w:ascii="Arial" w:hAnsi="Arial"/>
          <w:sz w:val="20"/>
        </w:rPr>
        <w:t xml:space="preserve">: </w:t>
      </w:r>
      <w:hyperlink r:id="rId10" w:history="1">
        <w:r w:rsidR="005757A1" w:rsidRPr="00EE3B7F">
          <w:rPr>
            <w:rStyle w:val="Hyperlink"/>
            <w:rFonts w:ascii="Arial" w:hAnsi="Arial"/>
            <w:color w:val="auto"/>
            <w:sz w:val="20"/>
          </w:rPr>
          <w:t>paciente1@teste.com</w:t>
        </w:r>
      </w:hyperlink>
      <w:r w:rsidR="005235B7" w:rsidRPr="00EE3B7F">
        <w:rPr>
          <w:rFonts w:ascii="Arial" w:hAnsi="Arial"/>
          <w:sz w:val="20"/>
        </w:rPr>
        <w:t xml:space="preserve"> </w:t>
      </w:r>
    </w:p>
    <w:p w:rsidR="009605E7" w:rsidRPr="00EE3B7F" w:rsidRDefault="005757A1" w:rsidP="005757A1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</w:t>
      </w:r>
      <w:r w:rsidR="005235B7" w:rsidRPr="00EE3B7F">
        <w:rPr>
          <w:rFonts w:ascii="Arial" w:hAnsi="Arial"/>
          <w:sz w:val="20"/>
        </w:rPr>
        <w:t>enha</w:t>
      </w:r>
      <w:r w:rsidRPr="00EE3B7F">
        <w:rPr>
          <w:rFonts w:ascii="Arial" w:hAnsi="Arial"/>
          <w:sz w:val="20"/>
        </w:rPr>
        <w:t>: paciente123</w:t>
      </w:r>
    </w:p>
    <w:p w:rsidR="000C6B04" w:rsidRPr="00EE3B7F" w:rsidRDefault="000C6B0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EF109F" w:rsidRPr="00EE3B7F" w:rsidRDefault="00EE3B7F" w:rsidP="00EF109F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EF109F" w:rsidRPr="00EE3B7F">
        <w:rPr>
          <w:rFonts w:ascii="Arial" w:hAnsi="Arial"/>
          <w:b/>
          <w:sz w:val="24"/>
          <w:szCs w:val="24"/>
        </w:rPr>
        <w:t xml:space="preserve">06 – Testar </w:t>
      </w:r>
      <w:proofErr w:type="spellStart"/>
      <w:r w:rsidR="00EF109F" w:rsidRPr="00EE3B7F">
        <w:rPr>
          <w:rFonts w:ascii="Arial" w:hAnsi="Arial"/>
          <w:b/>
          <w:sz w:val="24"/>
          <w:szCs w:val="24"/>
        </w:rPr>
        <w:t>login</w:t>
      </w:r>
      <w:proofErr w:type="spellEnd"/>
      <w:r w:rsidR="00EF109F" w:rsidRPr="00EE3B7F">
        <w:rPr>
          <w:rFonts w:ascii="Arial" w:hAnsi="Arial"/>
          <w:b/>
          <w:sz w:val="24"/>
          <w:szCs w:val="24"/>
        </w:rPr>
        <w:t xml:space="preserve"> do paciente sem sucesso:</w:t>
      </w:r>
    </w:p>
    <w:p w:rsidR="00EF109F" w:rsidRPr="00EE3B7F" w:rsidRDefault="00EF109F" w:rsidP="00EF109F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Fazer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sem sucesso no aplicativo</w:t>
      </w:r>
    </w:p>
    <w:p w:rsidR="00EF109F" w:rsidRPr="00EE3B7F" w:rsidRDefault="00EF109F" w:rsidP="00EF109F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 O aparelho deve estar conectado à rede</w:t>
      </w:r>
    </w:p>
    <w:p w:rsidR="00EF109F" w:rsidRPr="00EE3B7F" w:rsidRDefault="00EF109F" w:rsidP="00EF109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aplicativo deve estar aberto na tela de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</w:t>
      </w:r>
    </w:p>
    <w:p w:rsidR="00EF109F" w:rsidRPr="00EE3B7F" w:rsidRDefault="00EF109F" w:rsidP="00EF109F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e-mail e senha informados não devem estar cadastrados no aplicativo </w:t>
      </w:r>
    </w:p>
    <w:p w:rsidR="00EF109F" w:rsidRPr="00EE3B7F" w:rsidRDefault="00EF109F" w:rsidP="00EF109F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O aplicativo deve mostrar uma mensagem de dados incorretos</w:t>
      </w:r>
    </w:p>
    <w:p w:rsidR="00EF109F" w:rsidRPr="00EE3B7F" w:rsidRDefault="00EF109F" w:rsidP="00EF109F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Pr="00EE3B7F">
        <w:rPr>
          <w:rFonts w:ascii="Arial" w:hAnsi="Arial"/>
          <w:sz w:val="20"/>
        </w:rPr>
        <w:t xml:space="preserve">:   E-mail: </w:t>
      </w:r>
      <w:hyperlink r:id="rId11" w:history="1">
        <w:r w:rsidRPr="00EE3B7F">
          <w:rPr>
            <w:rStyle w:val="Hyperlink"/>
            <w:rFonts w:ascii="Arial" w:hAnsi="Arial"/>
            <w:sz w:val="20"/>
          </w:rPr>
          <w:t>paciente@teste.com</w:t>
        </w:r>
      </w:hyperlink>
      <w:r w:rsidRPr="00EE3B7F">
        <w:rPr>
          <w:rFonts w:ascii="Arial" w:hAnsi="Arial"/>
          <w:sz w:val="20"/>
        </w:rPr>
        <w:t xml:space="preserve"> </w:t>
      </w:r>
    </w:p>
    <w:p w:rsidR="00EF109F" w:rsidRPr="00EE3B7F" w:rsidRDefault="00EF109F" w:rsidP="00EF109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Senha: 123</w:t>
      </w:r>
    </w:p>
    <w:p w:rsidR="00EF109F" w:rsidRPr="00EE3B7F" w:rsidRDefault="00EF109F" w:rsidP="00EF109F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B20A13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B20A13" w:rsidRPr="00EE3B7F">
        <w:rPr>
          <w:rFonts w:ascii="Arial" w:hAnsi="Arial"/>
          <w:b/>
          <w:sz w:val="24"/>
          <w:szCs w:val="24"/>
        </w:rPr>
        <w:t>0</w:t>
      </w:r>
      <w:r w:rsidR="00EF109F" w:rsidRPr="00EE3B7F">
        <w:rPr>
          <w:rFonts w:ascii="Arial" w:hAnsi="Arial"/>
          <w:b/>
          <w:sz w:val="24"/>
          <w:szCs w:val="24"/>
        </w:rPr>
        <w:t>7</w:t>
      </w:r>
      <w:r w:rsidR="00B20A13" w:rsidRPr="00EE3B7F">
        <w:rPr>
          <w:rFonts w:ascii="Arial" w:hAnsi="Arial"/>
          <w:b/>
          <w:sz w:val="24"/>
          <w:szCs w:val="24"/>
        </w:rPr>
        <w:t xml:space="preserve"> </w:t>
      </w:r>
      <w:r w:rsidR="003C4BA0" w:rsidRPr="00EE3B7F">
        <w:rPr>
          <w:rFonts w:ascii="Arial" w:hAnsi="Arial"/>
          <w:b/>
          <w:sz w:val="24"/>
          <w:szCs w:val="24"/>
        </w:rPr>
        <w:t>–</w:t>
      </w:r>
      <w:r w:rsidR="00B20A13" w:rsidRPr="00EE3B7F">
        <w:rPr>
          <w:rFonts w:ascii="Arial" w:hAnsi="Arial"/>
          <w:b/>
          <w:sz w:val="24"/>
          <w:szCs w:val="24"/>
        </w:rPr>
        <w:t xml:space="preserve"> Testar </w:t>
      </w:r>
      <w:r w:rsidR="003C4BA0" w:rsidRPr="00EE3B7F">
        <w:rPr>
          <w:rFonts w:ascii="Arial" w:hAnsi="Arial"/>
          <w:b/>
          <w:sz w:val="24"/>
          <w:szCs w:val="24"/>
        </w:rPr>
        <w:t>tela h</w:t>
      </w:r>
      <w:r w:rsidR="00B20A13" w:rsidRPr="00EE3B7F">
        <w:rPr>
          <w:rFonts w:ascii="Arial" w:hAnsi="Arial"/>
          <w:b/>
          <w:sz w:val="24"/>
          <w:szCs w:val="24"/>
        </w:rPr>
        <w:t>ome profissional:</w:t>
      </w:r>
    </w:p>
    <w:p w:rsidR="00B20A13" w:rsidRPr="00EE3B7F" w:rsidRDefault="00B20A13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Exibir a tela Home para o perfil Profissional</w:t>
      </w:r>
    </w:p>
    <w:p w:rsidR="00B20A13" w:rsidRPr="00EE3B7F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O prof</w:t>
      </w:r>
      <w:r w:rsidR="00F41A33" w:rsidRPr="00EE3B7F">
        <w:rPr>
          <w:rFonts w:ascii="Arial" w:hAnsi="Arial"/>
          <w:sz w:val="20"/>
        </w:rPr>
        <w:t>i</w:t>
      </w:r>
      <w:r w:rsidRPr="00EE3B7F">
        <w:rPr>
          <w:rFonts w:ascii="Arial" w:hAnsi="Arial"/>
          <w:sz w:val="20"/>
        </w:rPr>
        <w:t xml:space="preserve">ssional deve ter feito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com sucesso no aplicativo</w:t>
      </w:r>
    </w:p>
    <w:p w:rsidR="00B20A13" w:rsidRPr="00EE3B7F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As opções de funcionalidades disponíveis para o perfil prof</w:t>
      </w:r>
      <w:r w:rsidR="00F41A33" w:rsidRPr="00EE3B7F">
        <w:rPr>
          <w:rFonts w:ascii="Arial" w:hAnsi="Arial"/>
          <w:sz w:val="20"/>
        </w:rPr>
        <w:t>i</w:t>
      </w:r>
      <w:r w:rsidRPr="00EE3B7F">
        <w:rPr>
          <w:rFonts w:ascii="Arial" w:hAnsi="Arial"/>
          <w:sz w:val="20"/>
        </w:rPr>
        <w:t>ssional devem ser mostradas na tela</w:t>
      </w:r>
    </w:p>
    <w:p w:rsidR="000C6B04" w:rsidRPr="00EE3B7F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B20A13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B20A13" w:rsidRPr="00EE3B7F">
        <w:rPr>
          <w:rFonts w:ascii="Arial" w:hAnsi="Arial"/>
          <w:b/>
          <w:sz w:val="24"/>
          <w:szCs w:val="24"/>
        </w:rPr>
        <w:t>0</w:t>
      </w:r>
      <w:r w:rsidR="00EF109F" w:rsidRPr="00EE3B7F">
        <w:rPr>
          <w:rFonts w:ascii="Arial" w:hAnsi="Arial"/>
          <w:b/>
          <w:sz w:val="24"/>
          <w:szCs w:val="24"/>
        </w:rPr>
        <w:t>8</w:t>
      </w:r>
      <w:r w:rsidR="00B20A13" w:rsidRPr="00EE3B7F">
        <w:rPr>
          <w:rFonts w:ascii="Arial" w:hAnsi="Arial"/>
          <w:b/>
          <w:sz w:val="24"/>
          <w:szCs w:val="24"/>
        </w:rPr>
        <w:t xml:space="preserve"> </w:t>
      </w:r>
      <w:r w:rsidR="003C4BA0" w:rsidRPr="00EE3B7F">
        <w:rPr>
          <w:rFonts w:ascii="Arial" w:hAnsi="Arial"/>
          <w:b/>
          <w:sz w:val="24"/>
          <w:szCs w:val="24"/>
        </w:rPr>
        <w:t>–</w:t>
      </w:r>
      <w:r w:rsidR="00B20A13" w:rsidRPr="00EE3B7F">
        <w:rPr>
          <w:rFonts w:ascii="Arial" w:hAnsi="Arial"/>
          <w:b/>
          <w:sz w:val="24"/>
          <w:szCs w:val="24"/>
        </w:rPr>
        <w:t xml:space="preserve"> Testar</w:t>
      </w:r>
      <w:r w:rsidR="003C4BA0" w:rsidRPr="00EE3B7F">
        <w:rPr>
          <w:rFonts w:ascii="Arial" w:hAnsi="Arial"/>
          <w:b/>
          <w:sz w:val="24"/>
          <w:szCs w:val="24"/>
        </w:rPr>
        <w:t xml:space="preserve"> tela h</w:t>
      </w:r>
      <w:r w:rsidR="00B20A13" w:rsidRPr="00EE3B7F">
        <w:rPr>
          <w:rFonts w:ascii="Arial" w:hAnsi="Arial"/>
          <w:b/>
          <w:sz w:val="24"/>
          <w:szCs w:val="24"/>
        </w:rPr>
        <w:t>ome paciente:</w:t>
      </w:r>
    </w:p>
    <w:p w:rsidR="00B20A13" w:rsidRPr="00EE3B7F" w:rsidRDefault="00B20A13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Exibir a tela Home para o perfil Paciente</w:t>
      </w:r>
    </w:p>
    <w:p w:rsidR="00B20A13" w:rsidRPr="00EE3B7F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O paciente deve ter feito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com sucesso no aplicativo</w:t>
      </w:r>
    </w:p>
    <w:p w:rsidR="00B20A13" w:rsidRPr="00EE3B7F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As opções de funcionalidades disponíveis para o perfil paciente devem ser mostradas na tela</w:t>
      </w:r>
    </w:p>
    <w:p w:rsidR="000C6B04" w:rsidRPr="00EE3B7F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2A5592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2A5592" w:rsidRPr="00EE3B7F">
        <w:rPr>
          <w:rFonts w:ascii="Arial" w:hAnsi="Arial"/>
          <w:b/>
          <w:sz w:val="24"/>
          <w:szCs w:val="24"/>
        </w:rPr>
        <w:t>0</w:t>
      </w:r>
      <w:r w:rsidR="00EF109F" w:rsidRPr="00EE3B7F">
        <w:rPr>
          <w:rFonts w:ascii="Arial" w:hAnsi="Arial"/>
          <w:b/>
          <w:sz w:val="24"/>
          <w:szCs w:val="24"/>
        </w:rPr>
        <w:t>9</w:t>
      </w:r>
      <w:r w:rsidR="002A5592" w:rsidRPr="00EE3B7F">
        <w:rPr>
          <w:rFonts w:ascii="Arial" w:hAnsi="Arial"/>
          <w:b/>
          <w:sz w:val="24"/>
          <w:szCs w:val="24"/>
        </w:rPr>
        <w:t xml:space="preserve"> – Testar tela de </w:t>
      </w:r>
      <w:r w:rsidR="00EF109F" w:rsidRPr="00EE3B7F">
        <w:rPr>
          <w:rFonts w:ascii="Arial" w:hAnsi="Arial"/>
          <w:b/>
          <w:sz w:val="24"/>
          <w:szCs w:val="24"/>
        </w:rPr>
        <w:t>cadastrar</w:t>
      </w:r>
      <w:r w:rsidR="002A5592" w:rsidRPr="00EE3B7F">
        <w:rPr>
          <w:rFonts w:ascii="Arial" w:hAnsi="Arial"/>
          <w:b/>
          <w:sz w:val="24"/>
          <w:szCs w:val="24"/>
        </w:rPr>
        <w:t xml:space="preserve"> dieta</w:t>
      </w:r>
      <w:r w:rsidR="00390A0C" w:rsidRPr="00EE3B7F">
        <w:rPr>
          <w:rFonts w:ascii="Arial" w:hAnsi="Arial"/>
          <w:b/>
          <w:sz w:val="24"/>
          <w:szCs w:val="24"/>
        </w:rPr>
        <w:t xml:space="preserve"> com sucesso</w:t>
      </w:r>
      <w:r w:rsidR="002A5592" w:rsidRPr="00EE3B7F">
        <w:rPr>
          <w:rFonts w:ascii="Arial" w:hAnsi="Arial"/>
          <w:b/>
          <w:sz w:val="24"/>
          <w:szCs w:val="24"/>
        </w:rPr>
        <w:t>:</w:t>
      </w:r>
    </w:p>
    <w:p w:rsidR="002A5592" w:rsidRPr="00EE3B7F" w:rsidRDefault="002A5592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Testar a inserção de uma dieta com sucesso, feita por um</w:t>
      </w:r>
      <w:r w:rsidR="00324A2B" w:rsidRPr="00EE3B7F">
        <w:rPr>
          <w:rFonts w:ascii="Arial" w:hAnsi="Arial"/>
          <w:sz w:val="20"/>
        </w:rPr>
        <w:t xml:space="preserve"> perfil</w:t>
      </w:r>
      <w:r w:rsidRPr="00EE3B7F">
        <w:rPr>
          <w:rFonts w:ascii="Arial" w:hAnsi="Arial"/>
          <w:sz w:val="20"/>
        </w:rPr>
        <w:t xml:space="preserve"> profissional para um</w:t>
      </w:r>
      <w:r w:rsidR="00324A2B" w:rsidRPr="00EE3B7F">
        <w:rPr>
          <w:rFonts w:ascii="Arial" w:hAnsi="Arial"/>
          <w:sz w:val="20"/>
        </w:rPr>
        <w:t xml:space="preserve"> perfil</w:t>
      </w:r>
      <w:r w:rsidRPr="00EE3B7F">
        <w:rPr>
          <w:rFonts w:ascii="Arial" w:hAnsi="Arial"/>
          <w:sz w:val="20"/>
        </w:rPr>
        <w:t xml:space="preserve"> paciente</w:t>
      </w:r>
    </w:p>
    <w:p w:rsidR="002A5592" w:rsidRPr="00EE3B7F" w:rsidRDefault="002A5592" w:rsidP="00EF109F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lastRenderedPageBreak/>
        <w:t>Pre-conditions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F41A33" w:rsidRPr="00EE3B7F">
        <w:rPr>
          <w:rFonts w:ascii="Arial" w:hAnsi="Arial"/>
          <w:sz w:val="20"/>
        </w:rPr>
        <w:t xml:space="preserve"> O profi</w:t>
      </w:r>
      <w:r w:rsidRPr="00EE3B7F">
        <w:rPr>
          <w:rFonts w:ascii="Arial" w:hAnsi="Arial"/>
          <w:sz w:val="20"/>
        </w:rPr>
        <w:t xml:space="preserve">ssional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2A5592" w:rsidRPr="00EE3B7F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>O prof</w:t>
      </w:r>
      <w:r w:rsidR="00F41A33" w:rsidRPr="00EE3B7F">
        <w:rPr>
          <w:rFonts w:ascii="Arial" w:hAnsi="Arial"/>
          <w:sz w:val="20"/>
        </w:rPr>
        <w:t>i</w:t>
      </w:r>
      <w:r w:rsidRPr="00EE3B7F">
        <w:rPr>
          <w:rFonts w:ascii="Arial" w:hAnsi="Arial"/>
          <w:sz w:val="20"/>
        </w:rPr>
        <w:t>ssi</w:t>
      </w:r>
      <w:r w:rsidR="00390A0C" w:rsidRPr="00EE3B7F">
        <w:rPr>
          <w:rFonts w:ascii="Arial" w:hAnsi="Arial"/>
          <w:sz w:val="20"/>
        </w:rPr>
        <w:t xml:space="preserve">onal deve ditar o perfil de um </w:t>
      </w:r>
      <w:r w:rsidRPr="00EE3B7F">
        <w:rPr>
          <w:rFonts w:ascii="Arial" w:hAnsi="Arial"/>
          <w:sz w:val="20"/>
        </w:rPr>
        <w:t>paciente</w:t>
      </w:r>
      <w:r w:rsidR="00390A0C" w:rsidRPr="00EE3B7F">
        <w:rPr>
          <w:rFonts w:ascii="Arial" w:hAnsi="Arial"/>
          <w:sz w:val="20"/>
        </w:rPr>
        <w:t xml:space="preserve"> já cadastrado</w:t>
      </w:r>
    </w:p>
    <w:p w:rsidR="00EF109F" w:rsidRPr="00EE3B7F" w:rsidRDefault="00390A0C" w:rsidP="00390A0C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aplicativo solicita as informações da dieta, como nome da dieta, duração, objetivo final, alimentos cadastrados e dicas de receitas.</w:t>
      </w:r>
    </w:p>
    <w:p w:rsidR="00390A0C" w:rsidRPr="00EE3B7F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390A0C" w:rsidRPr="00EE3B7F">
        <w:rPr>
          <w:rFonts w:ascii="Arial" w:hAnsi="Arial"/>
          <w:sz w:val="20"/>
        </w:rPr>
        <w:t>O aplicativo apresenta a mensagem de cadastro alterado com sucesso</w:t>
      </w:r>
    </w:p>
    <w:p w:rsidR="002A5592" w:rsidRPr="00EE3B7F" w:rsidRDefault="00390A0C" w:rsidP="00390A0C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 </w:t>
      </w:r>
      <w:r w:rsidR="002A5592" w:rsidRPr="00EE3B7F">
        <w:rPr>
          <w:rFonts w:ascii="Arial" w:hAnsi="Arial"/>
          <w:sz w:val="20"/>
        </w:rPr>
        <w:t>A dieta deve estar disponível no perfil do paciente para consulta</w:t>
      </w:r>
    </w:p>
    <w:p w:rsidR="00390A0C" w:rsidRPr="00EE3B7F" w:rsidRDefault="002A5592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390A0C" w:rsidRPr="00EE3B7F">
        <w:rPr>
          <w:rFonts w:ascii="Arial" w:hAnsi="Arial"/>
          <w:sz w:val="20"/>
        </w:rPr>
        <w:t xml:space="preserve">  Nome: Dieta paciente1</w:t>
      </w:r>
    </w:p>
    <w:p w:rsidR="00390A0C" w:rsidRPr="00EE3B7F" w:rsidRDefault="00390A0C" w:rsidP="00390A0C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Duração: 6 meses</w:t>
      </w:r>
    </w:p>
    <w:p w:rsidR="00390A0C" w:rsidRPr="00EE3B7F" w:rsidRDefault="00390A0C" w:rsidP="00390A0C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Objetivo final: perder 6 quilos</w:t>
      </w:r>
    </w:p>
    <w:p w:rsidR="002A5592" w:rsidRPr="00EE3B7F" w:rsidRDefault="00390A0C" w:rsidP="00390A0C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Alimentos: Pão preto, leite, 1 colher de manteiga, carne, arroz integral, feijão, verduras, legumes, maçã, mamão</w:t>
      </w:r>
    </w:p>
    <w:p w:rsidR="00390A0C" w:rsidRPr="00EE3B7F" w:rsidRDefault="00390A0C" w:rsidP="00390A0C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390A0C" w:rsidRPr="00EE3B7F" w:rsidRDefault="00EE3B7F" w:rsidP="00390A0C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390A0C" w:rsidRPr="00EE3B7F">
        <w:rPr>
          <w:rFonts w:ascii="Arial" w:hAnsi="Arial"/>
          <w:b/>
          <w:sz w:val="24"/>
          <w:szCs w:val="24"/>
        </w:rPr>
        <w:t>10 – Testar tela de cadastrar dieta sem sucesso:</w:t>
      </w:r>
    </w:p>
    <w:p w:rsidR="00390A0C" w:rsidRPr="00EE3B7F" w:rsidRDefault="00390A0C" w:rsidP="00390A0C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Testar a inserção de uma dieta </w:t>
      </w:r>
      <w:proofErr w:type="gramStart"/>
      <w:r w:rsidRPr="00EE3B7F">
        <w:rPr>
          <w:rFonts w:ascii="Arial" w:hAnsi="Arial"/>
          <w:sz w:val="20"/>
        </w:rPr>
        <w:t>sem  sucesso</w:t>
      </w:r>
      <w:proofErr w:type="gramEnd"/>
    </w:p>
    <w:p w:rsidR="00390A0C" w:rsidRPr="00EE3B7F" w:rsidRDefault="00390A0C" w:rsidP="00390A0C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O profissional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390A0C" w:rsidRPr="00EE3B7F" w:rsidRDefault="00390A0C" w:rsidP="00390A0C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>O profissional deve ditar o perfil de um paciente já cadastrado</w:t>
      </w:r>
    </w:p>
    <w:p w:rsidR="00390A0C" w:rsidRPr="00EE3B7F" w:rsidRDefault="00390A0C" w:rsidP="00390A0C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aplicativo solicita as informações da dieta, como nome da dieta, duração, objetivo final, alimentos cadastrados e dicas de receitas</w:t>
      </w:r>
    </w:p>
    <w:p w:rsidR="004D354E" w:rsidRPr="00EE3B7F" w:rsidRDefault="004D354E" w:rsidP="00390A0C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profissional não insere nenhuma informação</w:t>
      </w:r>
    </w:p>
    <w:p w:rsidR="00390A0C" w:rsidRPr="00EE3B7F" w:rsidRDefault="00390A0C" w:rsidP="00390A0C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O aplicativo apresenta a mensagem de </w:t>
      </w:r>
      <w:r w:rsidR="004D354E" w:rsidRPr="00EE3B7F">
        <w:rPr>
          <w:rFonts w:ascii="Arial" w:hAnsi="Arial"/>
          <w:sz w:val="20"/>
        </w:rPr>
        <w:t>erro na alteração do cadastro</w:t>
      </w:r>
    </w:p>
    <w:p w:rsidR="000C6B04" w:rsidRPr="00EE3B7F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2A5592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390A0C" w:rsidRPr="00EE3B7F">
        <w:rPr>
          <w:rFonts w:ascii="Arial" w:hAnsi="Arial"/>
          <w:b/>
          <w:sz w:val="24"/>
          <w:szCs w:val="24"/>
        </w:rPr>
        <w:t>11</w:t>
      </w:r>
      <w:r w:rsidR="002A5592" w:rsidRPr="00EE3B7F">
        <w:rPr>
          <w:rFonts w:ascii="Arial" w:hAnsi="Arial"/>
          <w:b/>
          <w:sz w:val="24"/>
          <w:szCs w:val="24"/>
        </w:rPr>
        <w:t xml:space="preserve"> – Testar tela de </w:t>
      </w:r>
      <w:r w:rsidR="00324A2B" w:rsidRPr="00EE3B7F">
        <w:rPr>
          <w:rFonts w:ascii="Arial" w:hAnsi="Arial"/>
          <w:b/>
          <w:sz w:val="24"/>
          <w:szCs w:val="24"/>
        </w:rPr>
        <w:t>consultar dieta</w:t>
      </w:r>
      <w:r w:rsidR="00390A0C" w:rsidRPr="00EE3B7F">
        <w:rPr>
          <w:rFonts w:ascii="Arial" w:hAnsi="Arial"/>
          <w:b/>
          <w:sz w:val="24"/>
          <w:szCs w:val="24"/>
        </w:rPr>
        <w:t xml:space="preserve"> cadastrada</w:t>
      </w:r>
      <w:r w:rsidR="002A5592" w:rsidRPr="00EE3B7F">
        <w:rPr>
          <w:rFonts w:ascii="Arial" w:hAnsi="Arial"/>
          <w:b/>
          <w:sz w:val="24"/>
          <w:szCs w:val="24"/>
        </w:rPr>
        <w:t>:</w:t>
      </w:r>
    </w:p>
    <w:p w:rsidR="002A5592" w:rsidRPr="00EE3B7F" w:rsidRDefault="002A5592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Testar a </w:t>
      </w:r>
      <w:r w:rsidR="00324A2B" w:rsidRPr="00EE3B7F">
        <w:rPr>
          <w:rFonts w:ascii="Arial" w:hAnsi="Arial"/>
          <w:sz w:val="20"/>
        </w:rPr>
        <w:t>tela de consulta de dieta, no perfil Paciente</w:t>
      </w:r>
    </w:p>
    <w:p w:rsidR="002A5592" w:rsidRPr="00EE3B7F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O </w:t>
      </w:r>
      <w:r w:rsidR="00324A2B" w:rsidRPr="00EE3B7F">
        <w:rPr>
          <w:rFonts w:ascii="Arial" w:hAnsi="Arial"/>
          <w:sz w:val="20"/>
        </w:rPr>
        <w:t>paciente</w:t>
      </w:r>
      <w:r w:rsidRPr="00EE3B7F">
        <w:rPr>
          <w:rFonts w:ascii="Arial" w:hAnsi="Arial"/>
          <w:sz w:val="20"/>
        </w:rPr>
        <w:t xml:space="preserve">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2A5592" w:rsidRPr="00EE3B7F" w:rsidRDefault="00F41A3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>O profi</w:t>
      </w:r>
      <w:r w:rsidR="002A5592" w:rsidRPr="00EE3B7F">
        <w:rPr>
          <w:rFonts w:ascii="Arial" w:hAnsi="Arial"/>
          <w:sz w:val="20"/>
        </w:rPr>
        <w:t xml:space="preserve">ssional deve ter </w:t>
      </w:r>
      <w:r w:rsidR="00324A2B" w:rsidRPr="00EE3B7F">
        <w:rPr>
          <w:rFonts w:ascii="Arial" w:hAnsi="Arial"/>
          <w:sz w:val="20"/>
        </w:rPr>
        <w:t xml:space="preserve">cadastrado uma dieta para o paciente que está </w:t>
      </w:r>
      <w:proofErr w:type="spellStart"/>
      <w:r w:rsidR="00324A2B" w:rsidRPr="00EE3B7F">
        <w:rPr>
          <w:rFonts w:ascii="Arial" w:hAnsi="Arial"/>
          <w:sz w:val="20"/>
        </w:rPr>
        <w:t>logado</w:t>
      </w:r>
      <w:proofErr w:type="spellEnd"/>
    </w:p>
    <w:p w:rsidR="000C6B04" w:rsidRPr="00EE3B7F" w:rsidRDefault="002A5592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324A2B" w:rsidRPr="00EE3B7F">
        <w:rPr>
          <w:rFonts w:ascii="Arial" w:hAnsi="Arial"/>
          <w:sz w:val="20"/>
        </w:rPr>
        <w:t>O paciente não deve conseguir editar a dieta inserida pelo profissional</w:t>
      </w:r>
    </w:p>
    <w:p w:rsidR="00FC0677" w:rsidRPr="00EE3B7F" w:rsidRDefault="00EE3B7F" w:rsidP="00FC0677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TC</w:t>
      </w:r>
      <w:r w:rsidR="00FC0677" w:rsidRPr="00EE3B7F">
        <w:rPr>
          <w:rFonts w:ascii="Arial" w:hAnsi="Arial"/>
          <w:b/>
          <w:sz w:val="24"/>
          <w:szCs w:val="24"/>
        </w:rPr>
        <w:t>1</w:t>
      </w:r>
      <w:r w:rsidR="006059F4" w:rsidRPr="00EE3B7F">
        <w:rPr>
          <w:rFonts w:ascii="Arial" w:hAnsi="Arial"/>
          <w:b/>
          <w:sz w:val="24"/>
          <w:szCs w:val="24"/>
        </w:rPr>
        <w:t>2</w:t>
      </w:r>
      <w:r w:rsidR="00FC0677" w:rsidRPr="00EE3B7F">
        <w:rPr>
          <w:rFonts w:ascii="Arial" w:hAnsi="Arial"/>
          <w:b/>
          <w:sz w:val="24"/>
          <w:szCs w:val="24"/>
        </w:rPr>
        <w:t xml:space="preserve"> – Testar tela de </w:t>
      </w:r>
      <w:r w:rsidR="006059F4" w:rsidRPr="00EE3B7F">
        <w:rPr>
          <w:rFonts w:ascii="Arial" w:hAnsi="Arial"/>
          <w:b/>
          <w:sz w:val="24"/>
          <w:szCs w:val="24"/>
        </w:rPr>
        <w:t>registro de alimentos consumidos</w:t>
      </w:r>
      <w:r w:rsidR="00FC0677" w:rsidRPr="00EE3B7F">
        <w:rPr>
          <w:rFonts w:ascii="Arial" w:hAnsi="Arial"/>
          <w:b/>
          <w:sz w:val="24"/>
          <w:szCs w:val="24"/>
        </w:rPr>
        <w:t>:</w:t>
      </w:r>
    </w:p>
    <w:p w:rsidR="00FC0677" w:rsidRPr="00EE3B7F" w:rsidRDefault="00FC0677" w:rsidP="00FC0677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Testar a tela de </w:t>
      </w:r>
      <w:r w:rsidR="00EE3B7F" w:rsidRPr="00EE3B7F">
        <w:rPr>
          <w:rFonts w:ascii="Arial" w:hAnsi="Arial"/>
          <w:sz w:val="20"/>
        </w:rPr>
        <w:t>registrar os alimentos consumidos, feito pelo paciente</w:t>
      </w:r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O paciente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EE3B7F" w:rsidRPr="00EE3B7F" w:rsidRDefault="00EE3B7F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>O paciente acessa a tela de refeições diárias, onde apresenta a lista das refeições já registradas pelo mesmo</w:t>
      </w:r>
    </w:p>
    <w:p w:rsidR="00EE3B7F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EE3B7F" w:rsidRPr="00EE3B7F">
        <w:rPr>
          <w:rFonts w:ascii="Arial" w:hAnsi="Arial"/>
          <w:sz w:val="20"/>
        </w:rPr>
        <w:t>O aplicativo deve apresentar a mensagem de refeição inserida com sucesso.</w:t>
      </w:r>
    </w:p>
    <w:p w:rsidR="00FC0677" w:rsidRPr="00EE3B7F" w:rsidRDefault="00EE3B7F" w:rsidP="00EE3B7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 O</w:t>
      </w:r>
      <w:r w:rsidR="00FC0677" w:rsidRPr="00EE3B7F">
        <w:rPr>
          <w:rFonts w:ascii="Arial" w:hAnsi="Arial"/>
          <w:sz w:val="20"/>
        </w:rPr>
        <w:t xml:space="preserve"> </w:t>
      </w:r>
      <w:r w:rsidRPr="00EE3B7F">
        <w:rPr>
          <w:rFonts w:ascii="Arial" w:hAnsi="Arial"/>
          <w:sz w:val="20"/>
        </w:rPr>
        <w:t>registro</w:t>
      </w:r>
      <w:r w:rsidR="00FC0677" w:rsidRPr="00EE3B7F">
        <w:rPr>
          <w:rFonts w:ascii="Arial" w:hAnsi="Arial"/>
          <w:sz w:val="20"/>
        </w:rPr>
        <w:t xml:space="preserve"> deve estar disponível para </w:t>
      </w:r>
      <w:r w:rsidRPr="00EE3B7F">
        <w:rPr>
          <w:rFonts w:ascii="Arial" w:hAnsi="Arial"/>
          <w:sz w:val="20"/>
        </w:rPr>
        <w:t>o profissional poder consulta-lo.</w:t>
      </w:r>
    </w:p>
    <w:p w:rsidR="00EE3B7F" w:rsidRPr="00EE3B7F" w:rsidRDefault="00EE3B7F" w:rsidP="00EE3B7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 O registro é salvo no banco de dados.</w:t>
      </w:r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  <w:lang w:val="en-US"/>
        </w:rPr>
      </w:pPr>
      <w:r w:rsidRPr="00EE3B7F">
        <w:rPr>
          <w:rFonts w:ascii="Arial" w:hAnsi="Arial"/>
          <w:sz w:val="20"/>
          <w:u w:val="single"/>
          <w:lang w:val="en-US"/>
        </w:rPr>
        <w:t>Data required</w:t>
      </w:r>
      <w:r w:rsidRPr="00EE3B7F">
        <w:rPr>
          <w:rFonts w:ascii="Arial" w:hAnsi="Arial"/>
          <w:sz w:val="20"/>
          <w:lang w:val="en-US"/>
        </w:rPr>
        <w:t xml:space="preserve">: </w:t>
      </w:r>
      <w:r w:rsidR="00EE3B7F" w:rsidRPr="00EE3B7F">
        <w:rPr>
          <w:rFonts w:ascii="Arial" w:hAnsi="Arial"/>
          <w:sz w:val="20"/>
          <w:lang w:val="en-US"/>
        </w:rPr>
        <w:t xml:space="preserve">   Nome: </w:t>
      </w:r>
      <w:proofErr w:type="spellStart"/>
      <w:r w:rsidR="00EE3B7F" w:rsidRPr="00EE3B7F">
        <w:rPr>
          <w:rFonts w:ascii="Arial" w:hAnsi="Arial"/>
          <w:sz w:val="20"/>
          <w:lang w:val="en-US"/>
        </w:rPr>
        <w:t>Almoço</w:t>
      </w:r>
      <w:proofErr w:type="spellEnd"/>
    </w:p>
    <w:p w:rsidR="00EE3B7F" w:rsidRPr="00EE3B7F" w:rsidRDefault="00EE3B7F" w:rsidP="00FC0677">
      <w:pPr>
        <w:pStyle w:val="bp"/>
        <w:spacing w:before="0" w:after="0" w:line="360" w:lineRule="auto"/>
        <w:rPr>
          <w:rFonts w:ascii="Arial" w:hAnsi="Arial"/>
          <w:sz w:val="20"/>
          <w:lang w:val="en-US"/>
        </w:rPr>
      </w:pPr>
      <w:r w:rsidRPr="00EE3B7F">
        <w:rPr>
          <w:rFonts w:ascii="Arial" w:hAnsi="Arial"/>
          <w:sz w:val="20"/>
          <w:lang w:val="en-US"/>
        </w:rPr>
        <w:tab/>
      </w:r>
      <w:r w:rsidRPr="00EE3B7F">
        <w:rPr>
          <w:rFonts w:ascii="Arial" w:hAnsi="Arial"/>
          <w:sz w:val="20"/>
          <w:lang w:val="en-US"/>
        </w:rPr>
        <w:tab/>
        <w:t xml:space="preserve">Alimentos: </w:t>
      </w:r>
      <w:r w:rsidRPr="00EE3B7F">
        <w:rPr>
          <w:rFonts w:ascii="Arial" w:hAnsi="Arial"/>
          <w:sz w:val="20"/>
        </w:rPr>
        <w:t>Arroz</w:t>
      </w:r>
      <w:r w:rsidRPr="00EE3B7F">
        <w:rPr>
          <w:rFonts w:ascii="Arial" w:hAnsi="Arial"/>
          <w:sz w:val="20"/>
          <w:lang w:val="en-US"/>
        </w:rPr>
        <w:t xml:space="preserve">, </w:t>
      </w:r>
      <w:proofErr w:type="spellStart"/>
      <w:r w:rsidRPr="00EE3B7F">
        <w:rPr>
          <w:rFonts w:ascii="Arial" w:hAnsi="Arial"/>
          <w:sz w:val="20"/>
          <w:lang w:val="en-US"/>
        </w:rPr>
        <w:t>feijão</w:t>
      </w:r>
      <w:proofErr w:type="spellEnd"/>
      <w:r w:rsidRPr="00EE3B7F">
        <w:rPr>
          <w:rFonts w:ascii="Arial" w:hAnsi="Arial"/>
          <w:sz w:val="20"/>
          <w:lang w:val="en-US"/>
        </w:rPr>
        <w:t xml:space="preserve">, carne de </w:t>
      </w:r>
      <w:r w:rsidRPr="00EE3B7F">
        <w:rPr>
          <w:rFonts w:ascii="Arial" w:hAnsi="Arial"/>
          <w:sz w:val="20"/>
        </w:rPr>
        <w:t>gado</w:t>
      </w:r>
      <w:r w:rsidRPr="00EE3B7F">
        <w:rPr>
          <w:rFonts w:ascii="Arial" w:hAnsi="Arial"/>
          <w:sz w:val="20"/>
          <w:lang w:val="en-US"/>
        </w:rPr>
        <w:t xml:space="preserve">, </w:t>
      </w:r>
      <w:proofErr w:type="spellStart"/>
      <w:r w:rsidRPr="00EE3B7F">
        <w:rPr>
          <w:rFonts w:ascii="Arial" w:hAnsi="Arial"/>
          <w:sz w:val="20"/>
          <w:lang w:val="en-US"/>
        </w:rPr>
        <w:t>alface</w:t>
      </w:r>
      <w:proofErr w:type="spellEnd"/>
      <w:r w:rsidRPr="00EE3B7F">
        <w:rPr>
          <w:rFonts w:ascii="Arial" w:hAnsi="Arial"/>
          <w:sz w:val="20"/>
          <w:lang w:val="en-US"/>
        </w:rPr>
        <w:t xml:space="preserve">, </w:t>
      </w:r>
      <w:proofErr w:type="spellStart"/>
      <w:r w:rsidRPr="00EE3B7F">
        <w:rPr>
          <w:rFonts w:ascii="Arial" w:hAnsi="Arial"/>
          <w:sz w:val="20"/>
          <w:lang w:val="en-US"/>
        </w:rPr>
        <w:t>tomate</w:t>
      </w:r>
      <w:proofErr w:type="spellEnd"/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  <w:lang w:val="en-US"/>
        </w:rPr>
      </w:pPr>
    </w:p>
    <w:p w:rsidR="00FC0677" w:rsidRPr="00EE3B7F" w:rsidRDefault="00EE3B7F" w:rsidP="00FC0677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bookmarkStart w:id="0" w:name="_GoBack"/>
      <w:bookmarkEnd w:id="0"/>
      <w:r w:rsidR="00FC0677" w:rsidRPr="00EE3B7F">
        <w:rPr>
          <w:rFonts w:ascii="Arial" w:hAnsi="Arial"/>
          <w:b/>
          <w:sz w:val="24"/>
          <w:szCs w:val="24"/>
        </w:rPr>
        <w:t>1</w:t>
      </w:r>
      <w:r w:rsidRPr="00EE3B7F">
        <w:rPr>
          <w:rFonts w:ascii="Arial" w:hAnsi="Arial"/>
          <w:b/>
          <w:sz w:val="24"/>
          <w:szCs w:val="24"/>
        </w:rPr>
        <w:t>3</w:t>
      </w:r>
      <w:r w:rsidR="00FC0677" w:rsidRPr="00EE3B7F">
        <w:rPr>
          <w:rFonts w:ascii="Arial" w:hAnsi="Arial"/>
          <w:b/>
          <w:sz w:val="24"/>
          <w:szCs w:val="24"/>
        </w:rPr>
        <w:t xml:space="preserve"> – Testar tela de consultar </w:t>
      </w:r>
      <w:r w:rsidRPr="00EE3B7F">
        <w:rPr>
          <w:rFonts w:ascii="Arial" w:hAnsi="Arial"/>
          <w:b/>
          <w:sz w:val="24"/>
          <w:szCs w:val="24"/>
        </w:rPr>
        <w:t>registro de alimentação (acompanhamento da dieta)</w:t>
      </w:r>
      <w:r w:rsidR="00FC0677" w:rsidRPr="00EE3B7F">
        <w:rPr>
          <w:rFonts w:ascii="Arial" w:hAnsi="Arial"/>
          <w:b/>
          <w:sz w:val="24"/>
          <w:szCs w:val="24"/>
        </w:rPr>
        <w:t>:</w:t>
      </w:r>
    </w:p>
    <w:p w:rsidR="00FC0677" w:rsidRPr="00EE3B7F" w:rsidRDefault="00FC0677" w:rsidP="00FC0677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Testar a tela de consulta d</w:t>
      </w:r>
      <w:r w:rsidR="00EE3B7F" w:rsidRPr="00EE3B7F">
        <w:rPr>
          <w:rFonts w:ascii="Arial" w:hAnsi="Arial"/>
          <w:sz w:val="20"/>
        </w:rPr>
        <w:t>os registros inseridos pelo paciente</w:t>
      </w:r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O </w:t>
      </w:r>
      <w:r w:rsidR="00EF4377" w:rsidRPr="00EE3B7F">
        <w:rPr>
          <w:rFonts w:ascii="Arial" w:hAnsi="Arial"/>
          <w:sz w:val="20"/>
        </w:rPr>
        <w:t>profissional</w:t>
      </w:r>
      <w:r w:rsidRPr="00EE3B7F">
        <w:rPr>
          <w:rFonts w:ascii="Arial" w:hAnsi="Arial"/>
          <w:sz w:val="20"/>
        </w:rPr>
        <w:t xml:space="preserve">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 xml:space="preserve">O </w:t>
      </w:r>
      <w:r w:rsidR="00EF4377" w:rsidRPr="00EE3B7F">
        <w:rPr>
          <w:rFonts w:ascii="Arial" w:hAnsi="Arial"/>
          <w:sz w:val="20"/>
        </w:rPr>
        <w:t>paciente</w:t>
      </w:r>
      <w:r w:rsidRPr="00EE3B7F">
        <w:rPr>
          <w:rFonts w:ascii="Arial" w:hAnsi="Arial"/>
          <w:sz w:val="20"/>
        </w:rPr>
        <w:t xml:space="preserve"> deve ter </w:t>
      </w:r>
      <w:r w:rsidR="00EE3B7F" w:rsidRPr="00EE3B7F">
        <w:rPr>
          <w:rFonts w:ascii="Arial" w:hAnsi="Arial"/>
          <w:sz w:val="20"/>
        </w:rPr>
        <w:t>registros inseridos no aplicativo</w:t>
      </w:r>
    </w:p>
    <w:p w:rsidR="00EE3B7F" w:rsidRPr="00EE3B7F" w:rsidRDefault="00EE3B7F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>O profissional deve acessar a lista de seus pacientes, e selecionar o paciente que quer fazer o acompanhamento.</w:t>
      </w:r>
    </w:p>
    <w:p w:rsidR="00683DE9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EF4377" w:rsidRPr="00EE3B7F">
        <w:rPr>
          <w:rFonts w:ascii="Arial" w:hAnsi="Arial"/>
          <w:sz w:val="20"/>
        </w:rPr>
        <w:t xml:space="preserve">O profissional pode aprovar, reprovar ou sugerir </w:t>
      </w:r>
      <w:r w:rsidR="00683DE9" w:rsidRPr="00EE3B7F">
        <w:rPr>
          <w:rFonts w:ascii="Arial" w:hAnsi="Arial"/>
          <w:sz w:val="20"/>
        </w:rPr>
        <w:t>alterações para a receita</w:t>
      </w:r>
    </w:p>
    <w:sectPr w:rsidR="00683DE9" w:rsidRPr="00EE3B7F">
      <w:headerReference w:type="default" r:id="rId12"/>
      <w:footerReference w:type="even" r:id="rId13"/>
      <w:footerReference w:type="default" r:id="rId14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0F7" w:rsidRDefault="00A170F7">
      <w:r>
        <w:separator/>
      </w:r>
    </w:p>
  </w:endnote>
  <w:endnote w:type="continuationSeparator" w:id="0">
    <w:p w:rsidR="00A170F7" w:rsidRDefault="00A1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E3B7F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</w:t>
    </w:r>
    <w:proofErr w:type="spellStart"/>
    <w:r w:rsidRPr="00B42548">
      <w:rPr>
        <w:sz w:val="20"/>
      </w:rPr>
      <w:t>of</w:t>
    </w:r>
    <w:proofErr w:type="spellEnd"/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E3B7F">
      <w:rPr>
        <w:noProof/>
        <w:sz w:val="20"/>
      </w:rPr>
      <w:t>5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0F7" w:rsidRDefault="00A170F7">
      <w:r>
        <w:separator/>
      </w:r>
    </w:p>
  </w:footnote>
  <w:footnote w:type="continuationSeparator" w:id="0">
    <w:p w:rsidR="00A170F7" w:rsidRDefault="00A17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8126A4" w:rsidRDefault="008126A4" w:rsidP="008126A4">
    <w:pPr>
      <w:pStyle w:val="Cabealho"/>
      <w:pBdr>
        <w:bottom w:val="double" w:sz="6" w:space="1" w:color="auto"/>
      </w:pBdr>
      <w:spacing w:after="120"/>
      <w:jc w:val="center"/>
      <w:rPr>
        <w:b/>
        <w:i/>
        <w:sz w:val="28"/>
      </w:rPr>
    </w:pPr>
    <w:proofErr w:type="spellStart"/>
    <w:r>
      <w:rPr>
        <w:b/>
        <w:sz w:val="28"/>
      </w:rPr>
      <w:t>WattaFood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4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C6B04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5592"/>
    <w:rsid w:val="002A7E47"/>
    <w:rsid w:val="002C1B7F"/>
    <w:rsid w:val="002C7D31"/>
    <w:rsid w:val="002D07CF"/>
    <w:rsid w:val="002D1D0A"/>
    <w:rsid w:val="002D7BA4"/>
    <w:rsid w:val="002E347B"/>
    <w:rsid w:val="00317678"/>
    <w:rsid w:val="00324A2B"/>
    <w:rsid w:val="00331345"/>
    <w:rsid w:val="00353537"/>
    <w:rsid w:val="00362280"/>
    <w:rsid w:val="00374830"/>
    <w:rsid w:val="00382D26"/>
    <w:rsid w:val="00390A0C"/>
    <w:rsid w:val="003910B3"/>
    <w:rsid w:val="003A25C3"/>
    <w:rsid w:val="003C4BA0"/>
    <w:rsid w:val="003D2ED7"/>
    <w:rsid w:val="003E438C"/>
    <w:rsid w:val="003F1D6E"/>
    <w:rsid w:val="00434231"/>
    <w:rsid w:val="00437E5A"/>
    <w:rsid w:val="0046703C"/>
    <w:rsid w:val="004A0610"/>
    <w:rsid w:val="004A279E"/>
    <w:rsid w:val="004A4B81"/>
    <w:rsid w:val="004A71EF"/>
    <w:rsid w:val="004D1C11"/>
    <w:rsid w:val="004D354E"/>
    <w:rsid w:val="004E420D"/>
    <w:rsid w:val="004F4FB4"/>
    <w:rsid w:val="004F7B53"/>
    <w:rsid w:val="004F7C17"/>
    <w:rsid w:val="005138C0"/>
    <w:rsid w:val="00520EF0"/>
    <w:rsid w:val="005235B7"/>
    <w:rsid w:val="00536681"/>
    <w:rsid w:val="00553DAD"/>
    <w:rsid w:val="005706E3"/>
    <w:rsid w:val="005757A1"/>
    <w:rsid w:val="00576454"/>
    <w:rsid w:val="005A35E1"/>
    <w:rsid w:val="005B48A6"/>
    <w:rsid w:val="005E1449"/>
    <w:rsid w:val="005E2ADA"/>
    <w:rsid w:val="005F0EB8"/>
    <w:rsid w:val="00604AE4"/>
    <w:rsid w:val="006059F4"/>
    <w:rsid w:val="00620950"/>
    <w:rsid w:val="00635CE7"/>
    <w:rsid w:val="00683635"/>
    <w:rsid w:val="00683DE9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4352"/>
    <w:rsid w:val="008126A4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361B4"/>
    <w:rsid w:val="009605E7"/>
    <w:rsid w:val="00981DE1"/>
    <w:rsid w:val="00983E57"/>
    <w:rsid w:val="009C06FE"/>
    <w:rsid w:val="009C4C9A"/>
    <w:rsid w:val="009D1046"/>
    <w:rsid w:val="009E2570"/>
    <w:rsid w:val="00A11301"/>
    <w:rsid w:val="00A170F7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7D1D"/>
    <w:rsid w:val="00B12289"/>
    <w:rsid w:val="00B137E9"/>
    <w:rsid w:val="00B20A13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B4666"/>
    <w:rsid w:val="00CC47D2"/>
    <w:rsid w:val="00CC74EE"/>
    <w:rsid w:val="00CD6734"/>
    <w:rsid w:val="00D010AF"/>
    <w:rsid w:val="00D16A7A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1F9E"/>
    <w:rsid w:val="00E430D5"/>
    <w:rsid w:val="00E5553C"/>
    <w:rsid w:val="00E75817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5A30"/>
    <w:rsid w:val="00ED1B99"/>
    <w:rsid w:val="00EE05CC"/>
    <w:rsid w:val="00EE3B7F"/>
    <w:rsid w:val="00EE4625"/>
    <w:rsid w:val="00EF0DE2"/>
    <w:rsid w:val="00EF109F"/>
    <w:rsid w:val="00EF2C19"/>
    <w:rsid w:val="00EF4377"/>
    <w:rsid w:val="00F01165"/>
    <w:rsid w:val="00F30EEB"/>
    <w:rsid w:val="00F41A33"/>
    <w:rsid w:val="00F45076"/>
    <w:rsid w:val="00F909B2"/>
    <w:rsid w:val="00FC0677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B07314"/>
  <w15:chartTrackingRefBased/>
  <w15:docId w15:val="{E39B91D4-12EE-49F1-9C71-BC2B934F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fissional1@teste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ofissional1@teste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ciente@test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aciente1@test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ciente1@teste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720146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137</TotalTime>
  <Pages>5</Pages>
  <Words>1016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facin2018</dc:creator>
  <cp:keywords/>
  <dc:description/>
  <cp:lastModifiedBy>Lucilene Dallarosa</cp:lastModifiedBy>
  <cp:revision>7</cp:revision>
  <cp:lastPrinted>2003-10-06T11:49:00Z</cp:lastPrinted>
  <dcterms:created xsi:type="dcterms:W3CDTF">2018-04-12T19:48:00Z</dcterms:created>
  <dcterms:modified xsi:type="dcterms:W3CDTF">2018-05-22T20:24:00Z</dcterms:modified>
</cp:coreProperties>
</file>