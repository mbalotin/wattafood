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A13" w:rsidRPr="004B6C1B" w:rsidRDefault="003E3E2C" w:rsidP="00B20A13">
      <w:pPr>
        <w:pStyle w:val="bp"/>
        <w:spacing w:before="0" w:after="0"/>
        <w:jc w:val="center"/>
        <w:rPr>
          <w:rFonts w:ascii="Arial" w:hAnsi="Arial"/>
          <w:b/>
          <w:color w:val="0000FF"/>
          <w:sz w:val="24"/>
          <w:szCs w:val="24"/>
          <w:u w:val="single"/>
        </w:rPr>
      </w:pPr>
      <w:r w:rsidRPr="004B6C1B">
        <w:rPr>
          <w:rFonts w:ascii="Arial" w:hAnsi="Arial"/>
          <w:b/>
          <w:sz w:val="24"/>
          <w:szCs w:val="24"/>
          <w:u w:val="single"/>
        </w:rPr>
        <w:t>Script de Teste</w:t>
      </w:r>
    </w:p>
    <w:p w:rsidR="00FE5306" w:rsidRPr="004B6C1B" w:rsidRDefault="00FE5306" w:rsidP="00B046AC">
      <w:pPr>
        <w:pStyle w:val="bp"/>
        <w:spacing w:line="480" w:lineRule="auto"/>
        <w:rPr>
          <w:rFonts w:ascii="Arial" w:hAnsi="Arial"/>
          <w:b/>
          <w:sz w:val="24"/>
          <w:szCs w:val="24"/>
        </w:rPr>
      </w:pPr>
    </w:p>
    <w:p w:rsidR="00FE5306" w:rsidRPr="004B6C1B" w:rsidRDefault="00FE5306" w:rsidP="00B046AC">
      <w:pPr>
        <w:pStyle w:val="bp"/>
        <w:spacing w:line="480" w:lineRule="auto"/>
        <w:rPr>
          <w:rFonts w:ascii="Arial" w:hAnsi="Arial"/>
          <w:b/>
          <w:sz w:val="24"/>
          <w:szCs w:val="24"/>
        </w:rPr>
      </w:pPr>
      <w:r w:rsidRPr="004B6C1B">
        <w:rPr>
          <w:rFonts w:ascii="Arial" w:hAnsi="Arial"/>
          <w:b/>
          <w:sz w:val="24"/>
          <w:szCs w:val="24"/>
        </w:rPr>
        <w:t>ST01 – Script “Inserir dieta com sucesso”</w:t>
      </w:r>
    </w:p>
    <w:p w:rsidR="00FE5306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Profissional acessa o aplicativo;</w:t>
      </w:r>
    </w:p>
    <w:p w:rsidR="00FE5306" w:rsidRPr="004B6C1B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acessa o perfil do paciente ao qual quer adicionar a dieta;</w:t>
      </w:r>
    </w:p>
    <w:p w:rsidR="00FE5306" w:rsidRPr="004B6C1B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cria a dieta com nome “Dieta1”;</w:t>
      </w:r>
    </w:p>
    <w:p w:rsidR="00FE5306" w:rsidRPr="004B6C1B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defie uma refeição com nome “Almoço”;</w:t>
      </w:r>
    </w:p>
    <w:p w:rsidR="00FE5306" w:rsidRPr="004B6C1B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informa os alimentos ”Pão preto, leite, manteiga, carne, arroz integral, feijão, rucula, vagem, maçã, mamão”;</w:t>
      </w:r>
    </w:p>
    <w:p w:rsidR="00FE5306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no botão “Salvar”;</w:t>
      </w:r>
    </w:p>
    <w:p w:rsidR="004B6C1B" w:rsidRDefault="004B6C1B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Aplicativo </w:t>
      </w:r>
      <w:r w:rsidR="00840A14">
        <w:rPr>
          <w:rFonts w:ascii="Arial" w:hAnsi="Arial"/>
          <w:sz w:val="20"/>
        </w:rPr>
        <w:t>apresenta</w:t>
      </w:r>
      <w:r w:rsidRPr="004B6C1B">
        <w:rPr>
          <w:rFonts w:ascii="Arial" w:hAnsi="Arial"/>
          <w:sz w:val="20"/>
        </w:rPr>
        <w:t xml:space="preserve"> a mensagem de dieta inserida com sucesso;</w:t>
      </w:r>
    </w:p>
    <w:p w:rsidR="00840A14" w:rsidRDefault="00840A14" w:rsidP="00840A14">
      <w:pPr>
        <w:pStyle w:val="bp"/>
        <w:spacing w:before="0" w:after="0"/>
        <w:rPr>
          <w:rFonts w:ascii="Arial" w:hAnsi="Arial"/>
          <w:sz w:val="20"/>
        </w:rPr>
      </w:pPr>
    </w:p>
    <w:p w:rsidR="00840A14" w:rsidRPr="004B6C1B" w:rsidRDefault="00840A14" w:rsidP="00840A14">
      <w:pPr>
        <w:pStyle w:val="bp"/>
        <w:spacing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ST02 – Script “Inserir dieta sem</w:t>
      </w:r>
      <w:r w:rsidRPr="004B6C1B">
        <w:rPr>
          <w:rFonts w:ascii="Arial" w:hAnsi="Arial"/>
          <w:b/>
          <w:sz w:val="24"/>
          <w:szCs w:val="24"/>
        </w:rPr>
        <w:t xml:space="preserve"> sucesso”</w:t>
      </w:r>
    </w:p>
    <w:p w:rsidR="00840A14" w:rsidRDefault="00840A14" w:rsidP="00840A14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Profissional acessa o aplicativo;</w:t>
      </w:r>
    </w:p>
    <w:p w:rsidR="00840A14" w:rsidRPr="004B6C1B" w:rsidRDefault="00840A14" w:rsidP="00840A14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acessa o perfil do paciente ao qual quer adicionar a dieta;</w:t>
      </w:r>
    </w:p>
    <w:p w:rsidR="00840A14" w:rsidRPr="004B6C1B" w:rsidRDefault="00840A14" w:rsidP="00840A14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cria a dieta com nome “Dieta</w:t>
      </w:r>
      <w:r>
        <w:rPr>
          <w:rFonts w:ascii="Arial" w:hAnsi="Arial"/>
          <w:sz w:val="20"/>
        </w:rPr>
        <w:t>2</w:t>
      </w:r>
      <w:r w:rsidRPr="004B6C1B">
        <w:rPr>
          <w:rFonts w:ascii="Arial" w:hAnsi="Arial"/>
          <w:sz w:val="20"/>
        </w:rPr>
        <w:t>”;</w:t>
      </w:r>
    </w:p>
    <w:p w:rsidR="00840A14" w:rsidRPr="004B6C1B" w:rsidRDefault="00840A14" w:rsidP="00840A14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defie uma refeição com nome “</w:t>
      </w:r>
      <w:r>
        <w:rPr>
          <w:rFonts w:ascii="Arial" w:hAnsi="Arial"/>
          <w:sz w:val="20"/>
        </w:rPr>
        <w:t>Janta</w:t>
      </w:r>
      <w:r w:rsidRPr="004B6C1B">
        <w:rPr>
          <w:rFonts w:ascii="Arial" w:hAnsi="Arial"/>
          <w:sz w:val="20"/>
        </w:rPr>
        <w:t>”;</w:t>
      </w:r>
    </w:p>
    <w:p w:rsidR="00840A14" w:rsidRPr="004B6C1B" w:rsidRDefault="00840A14" w:rsidP="00840A14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informa os alimentos ”</w:t>
      </w:r>
      <w:r>
        <w:rPr>
          <w:rFonts w:ascii="Arial" w:hAnsi="Arial"/>
          <w:sz w:val="20"/>
        </w:rPr>
        <w:t xml:space="preserve"> </w:t>
      </w:r>
      <w:r w:rsidRPr="004B6C1B">
        <w:rPr>
          <w:rFonts w:ascii="Arial" w:hAnsi="Arial"/>
          <w:sz w:val="20"/>
        </w:rPr>
        <w:t>”;</w:t>
      </w:r>
    </w:p>
    <w:p w:rsidR="00840A14" w:rsidRDefault="00840A14" w:rsidP="00840A14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no botão “Salvar”;</w:t>
      </w:r>
    </w:p>
    <w:p w:rsidR="00840A14" w:rsidRPr="00840A14" w:rsidRDefault="00840A14" w:rsidP="00840A14">
      <w:pPr>
        <w:pStyle w:val="bp"/>
        <w:numPr>
          <w:ilvl w:val="0"/>
          <w:numId w:val="40"/>
        </w:numPr>
        <w:spacing w:before="0" w:after="0"/>
        <w:rPr>
          <w:rFonts w:ascii="Arial" w:hAnsi="Arial"/>
          <w:sz w:val="20"/>
        </w:rPr>
      </w:pPr>
      <w:r w:rsidRPr="00840A14">
        <w:rPr>
          <w:rFonts w:ascii="Arial" w:hAnsi="Arial"/>
          <w:sz w:val="20"/>
        </w:rPr>
        <w:t xml:space="preserve">Aplicativo </w:t>
      </w:r>
      <w:r>
        <w:rPr>
          <w:rFonts w:ascii="Arial" w:hAnsi="Arial"/>
          <w:sz w:val="20"/>
        </w:rPr>
        <w:t>apresenta mensagem de erro, informando que o campo não pode ser vazio</w:t>
      </w:r>
      <w:r w:rsidRPr="00840A14">
        <w:rPr>
          <w:rFonts w:ascii="Arial" w:hAnsi="Arial"/>
          <w:sz w:val="20"/>
        </w:rPr>
        <w:t>;</w:t>
      </w:r>
    </w:p>
    <w:p w:rsidR="00FE5306" w:rsidRPr="004B6C1B" w:rsidRDefault="00FE5306" w:rsidP="00FE5306">
      <w:pPr>
        <w:pStyle w:val="bp"/>
        <w:spacing w:before="0" w:after="0"/>
        <w:ind w:left="1080"/>
        <w:rPr>
          <w:rFonts w:ascii="Arial" w:hAnsi="Arial"/>
          <w:sz w:val="20"/>
        </w:rPr>
      </w:pPr>
    </w:p>
    <w:p w:rsidR="00FE5306" w:rsidRPr="004B6C1B" w:rsidRDefault="00FE5306" w:rsidP="00B046AC">
      <w:pPr>
        <w:pStyle w:val="bp"/>
        <w:spacing w:line="480" w:lineRule="auto"/>
        <w:rPr>
          <w:rFonts w:ascii="Arial" w:hAnsi="Arial"/>
          <w:b/>
          <w:sz w:val="24"/>
          <w:szCs w:val="24"/>
        </w:rPr>
      </w:pPr>
      <w:r w:rsidRPr="004B6C1B">
        <w:rPr>
          <w:rFonts w:ascii="Arial" w:hAnsi="Arial"/>
          <w:b/>
          <w:sz w:val="24"/>
          <w:szCs w:val="24"/>
        </w:rPr>
        <w:t>ST0</w:t>
      </w:r>
      <w:r w:rsidR="00840A14">
        <w:rPr>
          <w:rFonts w:ascii="Arial" w:hAnsi="Arial"/>
          <w:b/>
          <w:sz w:val="24"/>
          <w:szCs w:val="24"/>
        </w:rPr>
        <w:t>3</w:t>
      </w:r>
      <w:r w:rsidRPr="004B6C1B">
        <w:rPr>
          <w:rFonts w:ascii="Arial" w:hAnsi="Arial"/>
          <w:b/>
          <w:sz w:val="24"/>
          <w:szCs w:val="24"/>
        </w:rPr>
        <w:t xml:space="preserve"> – Script “Registrar refeição compatível”:</w:t>
      </w:r>
    </w:p>
    <w:p w:rsidR="00FE5306" w:rsidRDefault="00FE5306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Paciente acessa o aplicativo;</w:t>
      </w:r>
    </w:p>
    <w:p w:rsidR="00FE5306" w:rsidRPr="004B6C1B" w:rsidRDefault="00FE5306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Paciente acessa o registro de refeições;</w:t>
      </w:r>
    </w:p>
    <w:p w:rsidR="00FE5306" w:rsidRPr="004B6C1B" w:rsidRDefault="00FE5306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Paciente informa o nome da refeição: “Almoço”;</w:t>
      </w:r>
    </w:p>
    <w:p w:rsidR="00FE5306" w:rsidRPr="004B6C1B" w:rsidRDefault="00FE5306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Paciente informa os alimentos consumidos na refeição: “Pão preto, leite, manteiga, carne, arroz integral, feijão, rucula, vagem, maçã, mamão”;</w:t>
      </w:r>
    </w:p>
    <w:p w:rsidR="00FE5306" w:rsidRDefault="00FE5306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no botão “Salvar”;</w:t>
      </w:r>
    </w:p>
    <w:p w:rsidR="004B6C1B" w:rsidRPr="004B6C1B" w:rsidRDefault="004B6C1B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 xml:space="preserve">Aplicativo apresenta a mensagem de </w:t>
      </w:r>
      <w:r>
        <w:rPr>
          <w:rFonts w:ascii="Arial" w:hAnsi="Arial"/>
          <w:sz w:val="20"/>
        </w:rPr>
        <w:t>refeição inserida com sucesso;</w:t>
      </w:r>
    </w:p>
    <w:p w:rsidR="00FE5306" w:rsidRPr="004B6C1B" w:rsidRDefault="00FE5306" w:rsidP="00FE5306">
      <w:pPr>
        <w:pStyle w:val="bp"/>
        <w:spacing w:before="0" w:after="0"/>
        <w:rPr>
          <w:rFonts w:ascii="Arial" w:hAnsi="Arial"/>
          <w:sz w:val="20"/>
        </w:rPr>
      </w:pPr>
    </w:p>
    <w:p w:rsidR="00FE5306" w:rsidRPr="004B6C1B" w:rsidRDefault="00FE5306" w:rsidP="00B046AC">
      <w:pPr>
        <w:pStyle w:val="bp"/>
        <w:spacing w:line="480" w:lineRule="auto"/>
        <w:rPr>
          <w:rFonts w:ascii="Arial" w:hAnsi="Arial"/>
          <w:b/>
          <w:sz w:val="24"/>
          <w:szCs w:val="24"/>
        </w:rPr>
      </w:pPr>
      <w:r w:rsidRPr="004B6C1B">
        <w:rPr>
          <w:rFonts w:ascii="Arial" w:hAnsi="Arial"/>
          <w:b/>
          <w:sz w:val="24"/>
          <w:szCs w:val="24"/>
        </w:rPr>
        <w:t>ST0</w:t>
      </w:r>
      <w:r w:rsidR="00840A14">
        <w:rPr>
          <w:rFonts w:ascii="Arial" w:hAnsi="Arial"/>
          <w:b/>
          <w:sz w:val="24"/>
          <w:szCs w:val="24"/>
        </w:rPr>
        <w:t>4</w:t>
      </w:r>
      <w:r w:rsidRPr="004B6C1B">
        <w:rPr>
          <w:rFonts w:ascii="Arial" w:hAnsi="Arial"/>
          <w:b/>
          <w:sz w:val="24"/>
          <w:szCs w:val="24"/>
        </w:rPr>
        <w:t xml:space="preserve"> – Script “Registrar refeição incompatível”:</w:t>
      </w:r>
    </w:p>
    <w:p w:rsidR="00FE5306" w:rsidRDefault="00FE5306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lastRenderedPageBreak/>
        <w:t>Paciente acessa o aplicativo;</w:t>
      </w:r>
    </w:p>
    <w:p w:rsidR="00FE5306" w:rsidRPr="004B6C1B" w:rsidRDefault="00FE5306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Paciente acessa o registro de refeições;</w:t>
      </w:r>
    </w:p>
    <w:p w:rsidR="00FE5306" w:rsidRPr="004B6C1B" w:rsidRDefault="00FE5306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Paciente informa o nome da refeição: “Almoço”;</w:t>
      </w:r>
    </w:p>
    <w:p w:rsidR="00FE5306" w:rsidRPr="004B6C1B" w:rsidRDefault="00FE5306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Paciente informa os alimentos consumidos na refeição: “Batata frita, hamburguer”;</w:t>
      </w:r>
    </w:p>
    <w:p w:rsidR="00FE5306" w:rsidRDefault="00FE5306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no botão “Salvar”;</w:t>
      </w:r>
    </w:p>
    <w:p w:rsidR="004B6C1B" w:rsidRDefault="004B6C1B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 xml:space="preserve">Aplicativo apresenta mensagem de </w:t>
      </w:r>
      <w:r>
        <w:rPr>
          <w:rFonts w:ascii="Arial" w:hAnsi="Arial"/>
          <w:sz w:val="20"/>
        </w:rPr>
        <w:t xml:space="preserve">refeição </w:t>
      </w:r>
      <w:r w:rsidR="00840A14">
        <w:rPr>
          <w:rFonts w:ascii="Arial" w:hAnsi="Arial"/>
          <w:sz w:val="20"/>
        </w:rPr>
        <w:t>não compativel com dieta inserida;</w:t>
      </w:r>
    </w:p>
    <w:p w:rsidR="00840A14" w:rsidRDefault="00840A14" w:rsidP="00840A14">
      <w:pPr>
        <w:pStyle w:val="bp"/>
        <w:spacing w:before="0" w:after="0"/>
        <w:rPr>
          <w:rFonts w:ascii="Arial" w:hAnsi="Arial"/>
          <w:sz w:val="20"/>
        </w:rPr>
      </w:pPr>
    </w:p>
    <w:p w:rsidR="00840A14" w:rsidRPr="004B6C1B" w:rsidRDefault="00840A14" w:rsidP="00840A14">
      <w:pPr>
        <w:pStyle w:val="bp"/>
        <w:spacing w:line="480" w:lineRule="auto"/>
        <w:rPr>
          <w:rFonts w:ascii="Arial" w:hAnsi="Arial"/>
          <w:b/>
          <w:sz w:val="24"/>
          <w:szCs w:val="24"/>
        </w:rPr>
      </w:pPr>
      <w:r w:rsidRPr="004B6C1B">
        <w:rPr>
          <w:rFonts w:ascii="Arial" w:hAnsi="Arial"/>
          <w:b/>
          <w:sz w:val="24"/>
          <w:szCs w:val="24"/>
        </w:rPr>
        <w:t>ST0</w:t>
      </w:r>
      <w:r>
        <w:rPr>
          <w:rFonts w:ascii="Arial" w:hAnsi="Arial"/>
          <w:b/>
          <w:sz w:val="24"/>
          <w:szCs w:val="24"/>
        </w:rPr>
        <w:t>5</w:t>
      </w:r>
      <w:r w:rsidRPr="004B6C1B">
        <w:rPr>
          <w:rFonts w:ascii="Arial" w:hAnsi="Arial"/>
          <w:b/>
          <w:sz w:val="24"/>
          <w:szCs w:val="24"/>
        </w:rPr>
        <w:t xml:space="preserve"> – Script “Registrar refeição</w:t>
      </w:r>
      <w:r>
        <w:rPr>
          <w:rFonts w:ascii="Arial" w:hAnsi="Arial"/>
          <w:b/>
          <w:sz w:val="24"/>
          <w:szCs w:val="24"/>
        </w:rPr>
        <w:t xml:space="preserve"> com erro</w:t>
      </w:r>
      <w:r w:rsidRPr="004B6C1B">
        <w:rPr>
          <w:rFonts w:ascii="Arial" w:hAnsi="Arial"/>
          <w:b/>
          <w:sz w:val="24"/>
          <w:szCs w:val="24"/>
        </w:rPr>
        <w:t>”:</w:t>
      </w:r>
    </w:p>
    <w:p w:rsidR="00840A14" w:rsidRDefault="00840A14" w:rsidP="00840A14">
      <w:pPr>
        <w:pStyle w:val="bp"/>
        <w:numPr>
          <w:ilvl w:val="0"/>
          <w:numId w:val="41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Paciente acessa o aplicativo;</w:t>
      </w:r>
    </w:p>
    <w:p w:rsidR="00840A14" w:rsidRPr="004B6C1B" w:rsidRDefault="00840A14" w:rsidP="00840A14">
      <w:pPr>
        <w:pStyle w:val="bp"/>
        <w:numPr>
          <w:ilvl w:val="0"/>
          <w:numId w:val="41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Paciente acessa o registro de refeições;</w:t>
      </w:r>
    </w:p>
    <w:p w:rsidR="00840A14" w:rsidRPr="004B6C1B" w:rsidRDefault="00840A14" w:rsidP="00840A14">
      <w:pPr>
        <w:pStyle w:val="bp"/>
        <w:numPr>
          <w:ilvl w:val="0"/>
          <w:numId w:val="41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Paciente informa o nome da refeição: “Almoço”;</w:t>
      </w:r>
    </w:p>
    <w:p w:rsidR="00840A14" w:rsidRPr="004B6C1B" w:rsidRDefault="00840A14" w:rsidP="00840A14">
      <w:pPr>
        <w:pStyle w:val="bp"/>
        <w:numPr>
          <w:ilvl w:val="0"/>
          <w:numId w:val="41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Paciente informa os alimentos consumidos na refeição: “</w:t>
      </w:r>
      <w:r>
        <w:rPr>
          <w:rFonts w:ascii="Arial" w:hAnsi="Arial"/>
          <w:sz w:val="20"/>
        </w:rPr>
        <w:t xml:space="preserve"> </w:t>
      </w:r>
      <w:r w:rsidRPr="004B6C1B">
        <w:rPr>
          <w:rFonts w:ascii="Arial" w:hAnsi="Arial"/>
          <w:sz w:val="20"/>
        </w:rPr>
        <w:t>”;</w:t>
      </w:r>
    </w:p>
    <w:p w:rsidR="00840A14" w:rsidRDefault="00840A14" w:rsidP="00840A14">
      <w:pPr>
        <w:pStyle w:val="bp"/>
        <w:numPr>
          <w:ilvl w:val="0"/>
          <w:numId w:val="41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no botão “Salvar”;</w:t>
      </w:r>
    </w:p>
    <w:p w:rsidR="00840A14" w:rsidRPr="00840A14" w:rsidRDefault="00840A14" w:rsidP="00840A14">
      <w:pPr>
        <w:pStyle w:val="bp"/>
        <w:numPr>
          <w:ilvl w:val="0"/>
          <w:numId w:val="41"/>
        </w:numPr>
        <w:spacing w:before="0" w:after="0"/>
        <w:rPr>
          <w:rFonts w:ascii="Arial" w:hAnsi="Arial"/>
          <w:sz w:val="20"/>
        </w:rPr>
      </w:pPr>
      <w:r w:rsidRPr="00840A14">
        <w:rPr>
          <w:rFonts w:ascii="Arial" w:hAnsi="Arial"/>
          <w:sz w:val="20"/>
        </w:rPr>
        <w:t xml:space="preserve">Aplicativo apresenta a mensagem de </w:t>
      </w:r>
      <w:r>
        <w:rPr>
          <w:rFonts w:ascii="Arial" w:hAnsi="Arial"/>
          <w:sz w:val="20"/>
        </w:rPr>
        <w:t>erro, infromando que o campo não pode ser vazio;</w:t>
      </w:r>
    </w:p>
    <w:p w:rsidR="00FE5306" w:rsidRPr="004B6C1B" w:rsidRDefault="00FE5306" w:rsidP="00FE5306">
      <w:pPr>
        <w:pStyle w:val="bp"/>
        <w:spacing w:before="0" w:after="0"/>
        <w:rPr>
          <w:rFonts w:ascii="Arial" w:hAnsi="Arial"/>
          <w:sz w:val="20"/>
        </w:rPr>
      </w:pPr>
    </w:p>
    <w:p w:rsidR="00B046AC" w:rsidRPr="004B6C1B" w:rsidRDefault="00B046AC" w:rsidP="00FE5306">
      <w:pPr>
        <w:pStyle w:val="bp"/>
        <w:spacing w:line="480" w:lineRule="auto"/>
        <w:rPr>
          <w:rFonts w:ascii="Arial" w:hAnsi="Arial"/>
          <w:b/>
          <w:sz w:val="24"/>
          <w:szCs w:val="24"/>
        </w:rPr>
      </w:pPr>
      <w:r w:rsidRPr="004B6C1B">
        <w:rPr>
          <w:rFonts w:ascii="Arial" w:hAnsi="Arial"/>
          <w:b/>
          <w:sz w:val="24"/>
          <w:szCs w:val="24"/>
        </w:rPr>
        <w:t>ST0</w:t>
      </w:r>
      <w:r w:rsidR="00840A14">
        <w:rPr>
          <w:rFonts w:ascii="Arial" w:hAnsi="Arial"/>
          <w:b/>
          <w:sz w:val="24"/>
          <w:szCs w:val="24"/>
        </w:rPr>
        <w:t>6</w:t>
      </w:r>
      <w:r w:rsidRPr="004B6C1B">
        <w:rPr>
          <w:rFonts w:ascii="Arial" w:hAnsi="Arial"/>
          <w:b/>
          <w:sz w:val="24"/>
          <w:szCs w:val="24"/>
        </w:rPr>
        <w:t xml:space="preserve"> – Script “Acompanhar dieta </w:t>
      </w:r>
      <w:r w:rsidR="00FE5306" w:rsidRPr="004B6C1B">
        <w:rPr>
          <w:rFonts w:ascii="Arial" w:hAnsi="Arial"/>
          <w:b/>
          <w:sz w:val="24"/>
          <w:szCs w:val="24"/>
        </w:rPr>
        <w:t>sem</w:t>
      </w:r>
      <w:r w:rsidRPr="004B6C1B">
        <w:rPr>
          <w:rFonts w:ascii="Arial" w:hAnsi="Arial"/>
          <w:b/>
          <w:sz w:val="24"/>
          <w:szCs w:val="24"/>
        </w:rPr>
        <w:t xml:space="preserve"> divergência”:</w:t>
      </w:r>
    </w:p>
    <w:p w:rsidR="00FE5306" w:rsidRDefault="00FE5306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Ter executado ST01;</w:t>
      </w:r>
    </w:p>
    <w:p w:rsidR="00FE5306" w:rsidRDefault="00FE5306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Ter executado ST02;</w:t>
      </w:r>
    </w:p>
    <w:p w:rsidR="00B046AC" w:rsidRPr="004B6C1B" w:rsidRDefault="00B046AC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acessa o perfil do paciente;</w:t>
      </w:r>
    </w:p>
    <w:p w:rsidR="00FE5306" w:rsidRPr="004B6C1B" w:rsidRDefault="00B046AC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acessa a tela de acompanhamento de refeições;</w:t>
      </w:r>
    </w:p>
    <w:p w:rsidR="00FE5306" w:rsidRDefault="00B046AC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em “Analisar”;</w:t>
      </w:r>
    </w:p>
    <w:p w:rsidR="00B046AC" w:rsidRPr="004B6C1B" w:rsidRDefault="00B046AC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Aplicativo irá indicar que os registros informados pelo paciente estão de acordo com o prescrito para a refeição “Almoço” indicado pelo profissional.</w:t>
      </w:r>
    </w:p>
    <w:p w:rsidR="00B046AC" w:rsidRPr="004B6C1B" w:rsidRDefault="00B046AC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</w:p>
    <w:p w:rsidR="00B468D4" w:rsidRPr="004B6C1B" w:rsidRDefault="003E3E2C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 w:rsidRPr="004B6C1B">
        <w:rPr>
          <w:rFonts w:ascii="Arial" w:hAnsi="Arial"/>
          <w:b/>
          <w:sz w:val="24"/>
          <w:szCs w:val="24"/>
        </w:rPr>
        <w:t>ST</w:t>
      </w:r>
      <w:r w:rsidR="00437E5A" w:rsidRPr="004B6C1B">
        <w:rPr>
          <w:rFonts w:ascii="Arial" w:hAnsi="Arial"/>
          <w:b/>
          <w:sz w:val="24"/>
          <w:szCs w:val="24"/>
        </w:rPr>
        <w:t>0</w:t>
      </w:r>
      <w:r w:rsidR="00F95404">
        <w:rPr>
          <w:rFonts w:ascii="Arial" w:hAnsi="Arial"/>
          <w:b/>
          <w:sz w:val="24"/>
          <w:szCs w:val="24"/>
        </w:rPr>
        <w:t>7</w:t>
      </w:r>
      <w:bookmarkStart w:id="0" w:name="_GoBack"/>
      <w:bookmarkEnd w:id="0"/>
      <w:r w:rsidR="00B468D4" w:rsidRPr="004B6C1B">
        <w:rPr>
          <w:rFonts w:ascii="Arial" w:hAnsi="Arial"/>
          <w:b/>
          <w:sz w:val="24"/>
          <w:szCs w:val="24"/>
        </w:rPr>
        <w:t xml:space="preserve"> </w:t>
      </w:r>
      <w:r w:rsidR="003C4BA0" w:rsidRPr="004B6C1B">
        <w:rPr>
          <w:rFonts w:ascii="Arial" w:hAnsi="Arial"/>
          <w:b/>
          <w:sz w:val="24"/>
          <w:szCs w:val="24"/>
        </w:rPr>
        <w:t>–</w:t>
      </w:r>
      <w:r w:rsidR="00B468D4" w:rsidRPr="004B6C1B">
        <w:rPr>
          <w:rFonts w:ascii="Arial" w:hAnsi="Arial"/>
          <w:b/>
          <w:sz w:val="24"/>
          <w:szCs w:val="24"/>
        </w:rPr>
        <w:t xml:space="preserve"> </w:t>
      </w:r>
      <w:r w:rsidRPr="004B6C1B">
        <w:rPr>
          <w:rFonts w:ascii="Arial" w:hAnsi="Arial"/>
          <w:b/>
          <w:sz w:val="24"/>
          <w:szCs w:val="24"/>
        </w:rPr>
        <w:t>Script “</w:t>
      </w:r>
      <w:r w:rsidR="00B046AC" w:rsidRPr="004B6C1B">
        <w:rPr>
          <w:rFonts w:ascii="Arial" w:hAnsi="Arial"/>
          <w:b/>
          <w:sz w:val="24"/>
          <w:szCs w:val="24"/>
        </w:rPr>
        <w:t>Acompanhar dieta com divergência</w:t>
      </w:r>
      <w:r w:rsidRPr="004B6C1B">
        <w:rPr>
          <w:rFonts w:ascii="Arial" w:hAnsi="Arial"/>
          <w:b/>
          <w:sz w:val="24"/>
          <w:szCs w:val="24"/>
        </w:rPr>
        <w:t>”:</w:t>
      </w:r>
    </w:p>
    <w:p w:rsidR="00FE5306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Ter executado ST01;</w:t>
      </w:r>
    </w:p>
    <w:p w:rsidR="00FE5306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Ter executado ST03;</w:t>
      </w:r>
    </w:p>
    <w:p w:rsidR="00FE5306" w:rsidRPr="004B6C1B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acessa o perfil do paciente;</w:t>
      </w:r>
    </w:p>
    <w:p w:rsidR="00FE5306" w:rsidRPr="004B6C1B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Profissional acessa a tela de acompanhamento de refeições;</w:t>
      </w:r>
    </w:p>
    <w:p w:rsidR="00FE5306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em “Analisar”;</w:t>
      </w:r>
    </w:p>
    <w:p w:rsidR="00B046AC" w:rsidRPr="004B6C1B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</w:rPr>
      </w:pPr>
      <w:r w:rsidRPr="004B6C1B">
        <w:rPr>
          <w:rFonts w:ascii="Arial" w:hAnsi="Arial"/>
          <w:sz w:val="20"/>
        </w:rPr>
        <w:t>Aplicativo irá indicar que os registros informados pelo paciente não condizem com o prescrito para a refeição “Almoço” indicado pelo profissional.</w:t>
      </w:r>
    </w:p>
    <w:sectPr w:rsidR="00B046AC" w:rsidRPr="004B6C1B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0F2" w:rsidRDefault="00F870F2">
      <w:r>
        <w:separator/>
      </w:r>
    </w:p>
  </w:endnote>
  <w:endnote w:type="continuationSeparator" w:id="0">
    <w:p w:rsidR="00F870F2" w:rsidRDefault="00F8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eneva">
    <w:altName w:val="Arial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FE5306">
      <w:rPr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FE5306">
      <w:rPr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0F2" w:rsidRDefault="00F870F2">
      <w:r>
        <w:separator/>
      </w:r>
    </w:p>
  </w:footnote>
  <w:footnote w:type="continuationSeparator" w:id="0">
    <w:p w:rsidR="00F870F2" w:rsidRDefault="00F87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8D4" w:rsidRPr="008126A4" w:rsidRDefault="008126A4" w:rsidP="008126A4">
    <w:pPr>
      <w:pStyle w:val="Cabealho"/>
      <w:pBdr>
        <w:bottom w:val="double" w:sz="6" w:space="1" w:color="auto"/>
      </w:pBdr>
      <w:spacing w:after="120"/>
      <w:jc w:val="center"/>
      <w:rPr>
        <w:b/>
        <w:i/>
        <w:sz w:val="28"/>
      </w:rPr>
    </w:pPr>
    <w:r>
      <w:rPr>
        <w:b/>
        <w:sz w:val="28"/>
      </w:rPr>
      <w:t>WattaFood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25EB4"/>
    <w:multiLevelType w:val="hybridMultilevel"/>
    <w:tmpl w:val="C3146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E3B1F"/>
    <w:multiLevelType w:val="hybridMultilevel"/>
    <w:tmpl w:val="09FC68DE"/>
    <w:lvl w:ilvl="0" w:tplc="326EF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F19"/>
    <w:multiLevelType w:val="hybridMultilevel"/>
    <w:tmpl w:val="09FC68DE"/>
    <w:lvl w:ilvl="0" w:tplc="326EF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4D587CBA"/>
    <w:multiLevelType w:val="hybridMultilevel"/>
    <w:tmpl w:val="F75C0846"/>
    <w:lvl w:ilvl="0" w:tplc="CB5E5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810BD"/>
    <w:multiLevelType w:val="hybridMultilevel"/>
    <w:tmpl w:val="F75C0846"/>
    <w:lvl w:ilvl="0" w:tplc="CB5E5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743B34"/>
    <w:multiLevelType w:val="hybridMultilevel"/>
    <w:tmpl w:val="017A0748"/>
    <w:lvl w:ilvl="0" w:tplc="1174E0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094B67C">
      <w:start w:val="1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sz w:val="2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BB40F9"/>
    <w:multiLevelType w:val="hybridMultilevel"/>
    <w:tmpl w:val="2C8EBA08"/>
    <w:lvl w:ilvl="0" w:tplc="633A2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DC7E9B"/>
    <w:multiLevelType w:val="hybridMultilevel"/>
    <w:tmpl w:val="10E0AB54"/>
    <w:lvl w:ilvl="0" w:tplc="AE58D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547D7"/>
    <w:multiLevelType w:val="hybridMultilevel"/>
    <w:tmpl w:val="10E0AB54"/>
    <w:lvl w:ilvl="0" w:tplc="AE58D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5"/>
  </w:num>
  <w:num w:numId="5">
    <w:abstractNumId w:val="24"/>
  </w:num>
  <w:num w:numId="6">
    <w:abstractNumId w:val="23"/>
  </w:num>
  <w:num w:numId="7">
    <w:abstractNumId w:val="9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8"/>
  </w:num>
  <w:num w:numId="13">
    <w:abstractNumId w:val="8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6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7"/>
  </w:num>
  <w:num w:numId="25">
    <w:abstractNumId w:val="2"/>
  </w:num>
  <w:num w:numId="26">
    <w:abstractNumId w:val="25"/>
  </w:num>
  <w:num w:numId="27">
    <w:abstractNumId w:val="36"/>
  </w:num>
  <w:num w:numId="28">
    <w:abstractNumId w:val="21"/>
  </w:num>
  <w:num w:numId="29">
    <w:abstractNumId w:val="34"/>
  </w:num>
  <w:num w:numId="30">
    <w:abstractNumId w:val="12"/>
  </w:num>
  <w:num w:numId="31">
    <w:abstractNumId w:val="14"/>
  </w:num>
  <w:num w:numId="32">
    <w:abstractNumId w:val="11"/>
  </w:num>
  <w:num w:numId="33">
    <w:abstractNumId w:val="32"/>
  </w:num>
  <w:num w:numId="34">
    <w:abstractNumId w:val="3"/>
  </w:num>
  <w:num w:numId="35">
    <w:abstractNumId w:val="27"/>
  </w:num>
  <w:num w:numId="36">
    <w:abstractNumId w:val="4"/>
  </w:num>
  <w:num w:numId="37">
    <w:abstractNumId w:val="19"/>
  </w:num>
  <w:num w:numId="38">
    <w:abstractNumId w:val="37"/>
  </w:num>
  <w:num w:numId="39">
    <w:abstractNumId w:val="35"/>
  </w:num>
  <w:num w:numId="40">
    <w:abstractNumId w:val="2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6A4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C6B04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5592"/>
    <w:rsid w:val="002A7E47"/>
    <w:rsid w:val="002C1B7F"/>
    <w:rsid w:val="002C7D31"/>
    <w:rsid w:val="002D07CF"/>
    <w:rsid w:val="002D1D0A"/>
    <w:rsid w:val="002D7BA4"/>
    <w:rsid w:val="002E347B"/>
    <w:rsid w:val="00303C06"/>
    <w:rsid w:val="00317678"/>
    <w:rsid w:val="00324A2B"/>
    <w:rsid w:val="00331345"/>
    <w:rsid w:val="00353537"/>
    <w:rsid w:val="00362280"/>
    <w:rsid w:val="00363FD0"/>
    <w:rsid w:val="00374830"/>
    <w:rsid w:val="00382D26"/>
    <w:rsid w:val="00390A0C"/>
    <w:rsid w:val="003910B3"/>
    <w:rsid w:val="003A25C3"/>
    <w:rsid w:val="003C4BA0"/>
    <w:rsid w:val="003D2ED7"/>
    <w:rsid w:val="003E3E2C"/>
    <w:rsid w:val="003E438C"/>
    <w:rsid w:val="003F1D6E"/>
    <w:rsid w:val="00434231"/>
    <w:rsid w:val="00437E5A"/>
    <w:rsid w:val="0046703C"/>
    <w:rsid w:val="004A0610"/>
    <w:rsid w:val="004A279E"/>
    <w:rsid w:val="004A4B81"/>
    <w:rsid w:val="004A71EF"/>
    <w:rsid w:val="004B6C1B"/>
    <w:rsid w:val="004D1C11"/>
    <w:rsid w:val="004D354E"/>
    <w:rsid w:val="004E420D"/>
    <w:rsid w:val="004F4FB4"/>
    <w:rsid w:val="004F7B53"/>
    <w:rsid w:val="004F7C17"/>
    <w:rsid w:val="005138C0"/>
    <w:rsid w:val="00520EF0"/>
    <w:rsid w:val="005235B7"/>
    <w:rsid w:val="00536681"/>
    <w:rsid w:val="00553DAD"/>
    <w:rsid w:val="005706E3"/>
    <w:rsid w:val="005757A1"/>
    <w:rsid w:val="00576454"/>
    <w:rsid w:val="005A35E1"/>
    <w:rsid w:val="005B48A6"/>
    <w:rsid w:val="005E1449"/>
    <w:rsid w:val="005E2ADA"/>
    <w:rsid w:val="005F0EB8"/>
    <w:rsid w:val="00604AE4"/>
    <w:rsid w:val="006059F4"/>
    <w:rsid w:val="00620950"/>
    <w:rsid w:val="00635CE7"/>
    <w:rsid w:val="00683635"/>
    <w:rsid w:val="00683DE9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81D"/>
    <w:rsid w:val="00796CD4"/>
    <w:rsid w:val="007C0EA0"/>
    <w:rsid w:val="007C41CD"/>
    <w:rsid w:val="007D644A"/>
    <w:rsid w:val="007D7134"/>
    <w:rsid w:val="00800C1D"/>
    <w:rsid w:val="00804352"/>
    <w:rsid w:val="008126A4"/>
    <w:rsid w:val="00821B7F"/>
    <w:rsid w:val="00830BD8"/>
    <w:rsid w:val="00840A14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361B4"/>
    <w:rsid w:val="009605E7"/>
    <w:rsid w:val="00981DE1"/>
    <w:rsid w:val="00983E57"/>
    <w:rsid w:val="009C06FE"/>
    <w:rsid w:val="009C4C9A"/>
    <w:rsid w:val="009D1046"/>
    <w:rsid w:val="009E2570"/>
    <w:rsid w:val="00A11301"/>
    <w:rsid w:val="00A170F7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7D1D"/>
    <w:rsid w:val="00B046AC"/>
    <w:rsid w:val="00B12289"/>
    <w:rsid w:val="00B137E9"/>
    <w:rsid w:val="00B20A13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B4666"/>
    <w:rsid w:val="00CC47D2"/>
    <w:rsid w:val="00CC74EE"/>
    <w:rsid w:val="00CD6734"/>
    <w:rsid w:val="00D010AF"/>
    <w:rsid w:val="00D16A7A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1F9E"/>
    <w:rsid w:val="00E430D5"/>
    <w:rsid w:val="00E5553C"/>
    <w:rsid w:val="00E75817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5A30"/>
    <w:rsid w:val="00ED1B99"/>
    <w:rsid w:val="00EE05CC"/>
    <w:rsid w:val="00EE3B7F"/>
    <w:rsid w:val="00EE4625"/>
    <w:rsid w:val="00EF0DE2"/>
    <w:rsid w:val="00EF109F"/>
    <w:rsid w:val="00EF2C19"/>
    <w:rsid w:val="00EF4377"/>
    <w:rsid w:val="00F01165"/>
    <w:rsid w:val="00F30EEB"/>
    <w:rsid w:val="00F41A33"/>
    <w:rsid w:val="00F45076"/>
    <w:rsid w:val="00F870F2"/>
    <w:rsid w:val="00F909B2"/>
    <w:rsid w:val="00F95404"/>
    <w:rsid w:val="00FC0677"/>
    <w:rsid w:val="00FC1914"/>
    <w:rsid w:val="00FC58BC"/>
    <w:rsid w:val="00FE530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723A0F"/>
  <w15:chartTrackingRefBased/>
  <w15:docId w15:val="{E39B91D4-12EE-49F1-9C71-BC2B934F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noProof/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0720146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C:\Users\07201469\Downloads\test_cases.dot</Template>
  <TotalTime>43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facin2018</dc:creator>
  <cp:keywords/>
  <dc:description/>
  <cp:lastModifiedBy>Felipe Dallarosa</cp:lastModifiedBy>
  <cp:revision>6</cp:revision>
  <cp:lastPrinted>2003-10-06T11:49:00Z</cp:lastPrinted>
  <dcterms:created xsi:type="dcterms:W3CDTF">2018-05-23T00:42:00Z</dcterms:created>
  <dcterms:modified xsi:type="dcterms:W3CDTF">2018-07-03T23:46:00Z</dcterms:modified>
</cp:coreProperties>
</file>